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A925" w14:textId="462965DC" w:rsidR="00E93210" w:rsidRPr="006453D9" w:rsidRDefault="00E93210" w:rsidP="00735236">
      <w:pPr>
        <w:pStyle w:val="MDPI11articletype"/>
        <w:tabs>
          <w:tab w:val="right" w:pos="10466"/>
        </w:tabs>
      </w:pPr>
      <w:r w:rsidRPr="006453D9">
        <w:t>Review</w:t>
      </w:r>
      <w:r w:rsidR="00735236">
        <w:tab/>
      </w:r>
    </w:p>
    <w:p w14:paraId="4E45AAA9" w14:textId="58BE74EA" w:rsidR="00E93210" w:rsidRPr="003B1AF1" w:rsidRDefault="00661460" w:rsidP="00735236">
      <w:pPr>
        <w:pStyle w:val="MDPI12title"/>
      </w:pPr>
      <w:r>
        <w:t>A Systematic Review</w:t>
      </w:r>
      <w:r w:rsidR="003A446E">
        <w:t xml:space="preserve"> of Smart-Sensing Chairs for Sitting Posture Classification</w:t>
      </w:r>
      <w:r w:rsidR="00735819">
        <w:t xml:space="preserve"> among Similar </w:t>
      </w:r>
      <w:r w:rsidR="00735819" w:rsidRPr="00735236">
        <w:t>Studies</w:t>
      </w:r>
      <w:r w:rsidR="003A446E">
        <w:t xml:space="preserve"> </w:t>
      </w:r>
      <w:r>
        <w:t xml:space="preserve"> </w:t>
      </w:r>
    </w:p>
    <w:p w14:paraId="61B0F467" w14:textId="61FA44CF" w:rsidR="00913916" w:rsidRDefault="00FE4368" w:rsidP="00E93210">
      <w:pPr>
        <w:pStyle w:val="MDPI13authornames"/>
      </w:pPr>
      <w:r>
        <w:t xml:space="preserve">David </w:t>
      </w:r>
      <w:r w:rsidR="00661460">
        <w:t>F. Odesola</w:t>
      </w:r>
      <w:r w:rsidR="00E93210" w:rsidRPr="00D945EC">
        <w:t xml:space="preserve"> </w:t>
      </w:r>
      <w:r w:rsidR="00E93210" w:rsidRPr="001F31D1">
        <w:rPr>
          <w:vertAlign w:val="superscript"/>
        </w:rPr>
        <w:t>1</w:t>
      </w:r>
      <w:r w:rsidR="00735819">
        <w:t xml:space="preserve"> and</w:t>
      </w:r>
      <w:r w:rsidR="00E93210" w:rsidRPr="00D945EC">
        <w:t xml:space="preserve"> </w:t>
      </w:r>
      <w:r w:rsidR="00735819">
        <w:t xml:space="preserve">Dr. Janusz Kulon </w:t>
      </w:r>
      <w:r w:rsidR="00E93210" w:rsidRPr="001F31D1">
        <w:rPr>
          <w:vertAlign w:val="superscript"/>
        </w:rPr>
        <w:t>2</w:t>
      </w:r>
      <w:r w:rsidR="00E93210" w:rsidRPr="00331633">
        <w:t>*</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913916" w:rsidRPr="00EF08AF" w14:paraId="499ACFEE" w14:textId="77777777">
        <w:tc>
          <w:tcPr>
            <w:tcW w:w="2410" w:type="dxa"/>
            <w:shd w:val="clear" w:color="auto" w:fill="auto"/>
          </w:tcPr>
          <w:p w14:paraId="5C9CF98B" w14:textId="77777777" w:rsidR="00913916" w:rsidRPr="00D836BD" w:rsidRDefault="00913916">
            <w:pPr>
              <w:pStyle w:val="MDPI61Citation"/>
              <w:spacing w:after="120" w:line="240" w:lineRule="exact"/>
            </w:pPr>
            <w:r w:rsidRPr="00070792">
              <w:rPr>
                <w:b/>
              </w:rPr>
              <w:t>Citation:</w:t>
            </w:r>
            <w:r>
              <w:rPr>
                <w:b/>
              </w:rPr>
              <w:t xml:space="preserve"> </w:t>
            </w:r>
            <w:r>
              <w:t>To be added by editorial staff during production.</w:t>
            </w:r>
          </w:p>
          <w:p w14:paraId="0D1E3971" w14:textId="77777777" w:rsidR="00913916" w:rsidRDefault="00913916">
            <w:pPr>
              <w:pStyle w:val="MDPI14history"/>
              <w:spacing w:before="120" w:after="120"/>
              <w:rPr>
                <w:rFonts w:ascii="SimSun" w:eastAsia="SimSun" w:hAnsi="SimSun" w:cs="SimSun"/>
                <w:lang w:eastAsia="zh-CN"/>
              </w:rPr>
            </w:pPr>
            <w:r>
              <w:t>Academic Editor: Firstname Lastname</w:t>
            </w:r>
          </w:p>
          <w:p w14:paraId="5B8E65C3" w14:textId="77777777" w:rsidR="00913916" w:rsidRDefault="00913916">
            <w:pPr>
              <w:pStyle w:val="MDPI14history"/>
              <w:spacing w:before="120"/>
              <w:rPr>
                <w:rFonts w:ascii="SimSun" w:eastAsia="SimSun" w:hAnsi="SimSun" w:cs="SimSun"/>
              </w:rPr>
            </w:pPr>
            <w:r>
              <w:rPr>
                <w:szCs w:val="14"/>
              </w:rPr>
              <w:t>Received: date</w:t>
            </w:r>
          </w:p>
          <w:p w14:paraId="00E2CF26" w14:textId="77777777" w:rsidR="00913916" w:rsidRDefault="00913916">
            <w:pPr>
              <w:pStyle w:val="MDPI14history"/>
              <w:rPr>
                <w:szCs w:val="14"/>
              </w:rPr>
            </w:pPr>
            <w:r>
              <w:rPr>
                <w:szCs w:val="14"/>
              </w:rPr>
              <w:t>Revised: date</w:t>
            </w:r>
          </w:p>
          <w:p w14:paraId="18318819" w14:textId="77777777" w:rsidR="00913916" w:rsidRDefault="00913916">
            <w:pPr>
              <w:pStyle w:val="MDPI14history"/>
              <w:rPr>
                <w:szCs w:val="14"/>
              </w:rPr>
            </w:pPr>
            <w:r>
              <w:rPr>
                <w:szCs w:val="14"/>
              </w:rPr>
              <w:t>Accepted: date</w:t>
            </w:r>
          </w:p>
          <w:p w14:paraId="3F3EEFC4" w14:textId="77777777" w:rsidR="00913916" w:rsidRDefault="00913916">
            <w:pPr>
              <w:pStyle w:val="MDPI14history"/>
              <w:spacing w:after="120"/>
              <w:rPr>
                <w:szCs w:val="14"/>
              </w:rPr>
            </w:pPr>
            <w:r>
              <w:rPr>
                <w:szCs w:val="14"/>
              </w:rPr>
              <w:t>Published: date</w:t>
            </w:r>
          </w:p>
          <w:p w14:paraId="6C80F885" w14:textId="77777777" w:rsidR="00913916" w:rsidRPr="00EF08AF" w:rsidRDefault="00913916">
            <w:pPr>
              <w:adjustRightInd w:val="0"/>
              <w:snapToGrid w:val="0"/>
              <w:spacing w:before="120" w:line="240" w:lineRule="atLeast"/>
              <w:ind w:right="113"/>
              <w:jc w:val="left"/>
              <w:rPr>
                <w:rFonts w:eastAsia="DengXian"/>
                <w:bCs/>
                <w:sz w:val="14"/>
                <w:szCs w:val="14"/>
                <w:lang w:bidi="en-US"/>
              </w:rPr>
            </w:pPr>
            <w:r w:rsidRPr="00EF08AF">
              <w:rPr>
                <w:rFonts w:eastAsia="DengXian"/>
                <w:noProof/>
              </w:rPr>
              <w:drawing>
                <wp:inline distT="0" distB="0" distL="0" distR="0" wp14:anchorId="40311406" wp14:editId="35D9F482">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2ACB0565" w14:textId="77777777" w:rsidR="00913916" w:rsidRPr="00EF08AF" w:rsidRDefault="00913916" w:rsidP="00554016">
            <w:pPr>
              <w:pStyle w:val="MDPI72Copyright"/>
              <w:rPr>
                <w:rFonts w:eastAsia="DengXian"/>
                <w:lang w:bidi="en-US"/>
              </w:rPr>
            </w:pPr>
            <w:r w:rsidRPr="00EF08AF">
              <w:rPr>
                <w:rFonts w:eastAsia="DengXian"/>
                <w:b/>
                <w:lang w:bidi="en-US"/>
              </w:rPr>
              <w:t>Copyright:</w:t>
            </w:r>
            <w:r w:rsidRPr="00EF08AF">
              <w:rPr>
                <w:rFonts w:eastAsia="DengXian"/>
                <w:lang w:bidi="en-US"/>
              </w:rPr>
              <w:t xml:space="preserve"> </w:t>
            </w:r>
            <w:r w:rsidR="003C7292">
              <w:rPr>
                <w:rFonts w:eastAsia="DengXian"/>
                <w:lang w:bidi="en-US"/>
              </w:rPr>
              <w:t>© 2024 by the</w:t>
            </w:r>
            <w:r>
              <w:rPr>
                <w:rFonts w:eastAsia="DengXian"/>
                <w:lang w:bidi="en-US"/>
              </w:rPr>
              <w:t xml:space="preserve"> authors. Submitted for possible open access publication under the terms and conditions of the Creative Commons </w:t>
            </w:r>
            <w:r w:rsidRPr="00EF08AF">
              <w:rPr>
                <w:rFonts w:eastAsia="DengXian"/>
                <w:lang w:bidi="en-US"/>
              </w:rPr>
              <w:t>Attribution (CC BY) license (</w:t>
            </w:r>
            <w:r>
              <w:rPr>
                <w:rFonts w:eastAsia="DengXian"/>
                <w:lang w:bidi="en-US"/>
              </w:rPr>
              <w:t>https://</w:t>
            </w:r>
            <w:r w:rsidRPr="00EF08AF">
              <w:rPr>
                <w:rFonts w:eastAsia="DengXian"/>
                <w:lang w:bidi="en-US"/>
              </w:rPr>
              <w:t>creativecommons.org/licenses/by/4.0/).</w:t>
            </w:r>
          </w:p>
        </w:tc>
      </w:tr>
    </w:tbl>
    <w:p w14:paraId="5327A7F0" w14:textId="45AA317E" w:rsidR="00E93210" w:rsidRPr="00D945EC" w:rsidRDefault="00897848" w:rsidP="00E93210">
      <w:pPr>
        <w:pStyle w:val="MDPI16affiliation"/>
      </w:pPr>
      <w:r w:rsidRPr="00897848">
        <w:rPr>
          <w:vertAlign w:val="superscript"/>
        </w:rPr>
        <w:t>1</w:t>
      </w:r>
      <w:r w:rsidR="00E93210" w:rsidRPr="00D945EC">
        <w:tab/>
        <w:t xml:space="preserve">Affiliation 1; </w:t>
      </w:r>
      <w:r w:rsidR="00735236">
        <w:t>30025293</w:t>
      </w:r>
      <w:r w:rsidR="00735236" w:rsidRPr="00735236">
        <w:t>@southwales.ac.uk</w:t>
      </w:r>
    </w:p>
    <w:p w14:paraId="33629128" w14:textId="4F28D4DD" w:rsidR="00E93210" w:rsidRPr="00D945EC" w:rsidRDefault="00E93210" w:rsidP="00E93210">
      <w:pPr>
        <w:pStyle w:val="MDPI16affiliation"/>
      </w:pPr>
      <w:r w:rsidRPr="00D945EC">
        <w:rPr>
          <w:vertAlign w:val="superscript"/>
        </w:rPr>
        <w:t>2</w:t>
      </w:r>
      <w:r w:rsidRPr="00D945EC">
        <w:tab/>
        <w:t xml:space="preserve">Affiliation 2; </w:t>
      </w:r>
      <w:r w:rsidR="00735236" w:rsidRPr="00735236">
        <w:t>j.kulon@southwales.ac.uk</w:t>
      </w:r>
    </w:p>
    <w:p w14:paraId="676785BE" w14:textId="77777777" w:rsidR="00E93210" w:rsidRPr="00550626" w:rsidRDefault="00E93210" w:rsidP="00E93210">
      <w:pPr>
        <w:pStyle w:val="MDPI16affiliation"/>
      </w:pPr>
      <w:r w:rsidRPr="00AF504B">
        <w:rPr>
          <w:b/>
        </w:rPr>
        <w:t>*</w:t>
      </w:r>
      <w:r w:rsidRPr="00D945EC">
        <w:tab/>
        <w:t>Correspondence: e-mail@e-mail.com; Tel.: (optional; include country code; if there are multiple correspondin</w:t>
      </w:r>
      <w:r>
        <w:t>g authors, add author initials)</w:t>
      </w:r>
    </w:p>
    <w:p w14:paraId="0982BE8A" w14:textId="7AF53887" w:rsidR="00E93210" w:rsidRPr="00735236" w:rsidRDefault="00E93210" w:rsidP="00735236">
      <w:pPr>
        <w:pStyle w:val="MDPI17abstract"/>
        <w:rPr>
          <w:bCs/>
          <w:szCs w:val="18"/>
        </w:rPr>
      </w:pPr>
      <w:r w:rsidRPr="00550626">
        <w:rPr>
          <w:b/>
          <w:szCs w:val="18"/>
        </w:rPr>
        <w:t>Abstract:</w:t>
      </w:r>
      <w:r w:rsidR="00735236">
        <w:rPr>
          <w:bCs/>
          <w:szCs w:val="18"/>
        </w:rPr>
        <w:t xml:space="preserve"> According to various studies, improper sitting postures for an extended period can negatively affect one’s wellbeing and can lead to long-term health conditions. Furthermore, over the past 2 decades, quite a few research studies have explored the concept of a smart sensing chair that can detect improper sitting postures. This paper using the Cochran methodology systematically reviews the field of smart sensing chairs with an aim to identify the commonly used methods being employed in sitting posture classification among research studies.  Overall, a total of </w:t>
      </w:r>
      <w:r w:rsidR="00735236" w:rsidRPr="00735236">
        <w:rPr>
          <w:b/>
          <w:szCs w:val="18"/>
        </w:rPr>
        <w:t>33</w:t>
      </w:r>
      <w:r w:rsidR="00735236">
        <w:rPr>
          <w:bCs/>
          <w:szCs w:val="18"/>
        </w:rPr>
        <w:t xml:space="preserve"> relevant articles and journals over the past 2 decades were selected for review</w:t>
      </w:r>
      <w:r w:rsidR="004846E4">
        <w:rPr>
          <w:szCs w:val="18"/>
        </w:rPr>
        <w:t>.</w:t>
      </w:r>
    </w:p>
    <w:p w14:paraId="77D478EA" w14:textId="6DCDCFD6" w:rsidR="00E93210" w:rsidRPr="00550626" w:rsidRDefault="00E93210" w:rsidP="00E93210">
      <w:pPr>
        <w:pStyle w:val="MDPI18keywords"/>
        <w:rPr>
          <w:szCs w:val="18"/>
        </w:rPr>
      </w:pPr>
      <w:r w:rsidRPr="00550626">
        <w:rPr>
          <w:b/>
          <w:szCs w:val="18"/>
        </w:rPr>
        <w:t xml:space="preserve">Keywords: </w:t>
      </w:r>
      <w:r w:rsidR="00153545">
        <w:rPr>
          <w:szCs w:val="18"/>
        </w:rPr>
        <w:t>smart sensing chair</w:t>
      </w:r>
      <w:r w:rsidRPr="00D945EC">
        <w:rPr>
          <w:szCs w:val="18"/>
        </w:rPr>
        <w:t>;</w:t>
      </w:r>
      <w:r w:rsidR="00153545">
        <w:rPr>
          <w:szCs w:val="18"/>
        </w:rPr>
        <w:t xml:space="preserve"> </w:t>
      </w:r>
      <w:r w:rsidR="00153545" w:rsidRPr="00153545">
        <w:rPr>
          <w:szCs w:val="18"/>
        </w:rPr>
        <w:t>musculoskeletal disorders</w:t>
      </w:r>
      <w:r w:rsidR="00153545">
        <w:rPr>
          <w:szCs w:val="18"/>
        </w:rPr>
        <w:t xml:space="preserve">; </w:t>
      </w:r>
      <w:r w:rsidR="00735236">
        <w:rPr>
          <w:szCs w:val="18"/>
        </w:rPr>
        <w:t>sitting posture classification</w:t>
      </w:r>
    </w:p>
    <w:p w14:paraId="2D2F9F79" w14:textId="77777777" w:rsidR="00E93210" w:rsidRPr="00550626" w:rsidRDefault="00E93210" w:rsidP="00E93210">
      <w:pPr>
        <w:pStyle w:val="MDPI19line"/>
      </w:pPr>
    </w:p>
    <w:p w14:paraId="28B12005" w14:textId="4C9435EB" w:rsidR="00E93210" w:rsidRDefault="00E93210" w:rsidP="00E93210">
      <w:pPr>
        <w:pStyle w:val="MDPI21heading1"/>
        <w:rPr>
          <w:lang w:eastAsia="zh-CN"/>
        </w:rPr>
      </w:pPr>
      <w:r w:rsidRPr="007F2582">
        <w:rPr>
          <w:lang w:eastAsia="zh-CN"/>
        </w:rPr>
        <w:t>Introduction</w:t>
      </w:r>
    </w:p>
    <w:p w14:paraId="7690ACC2" w14:textId="4A4471D3" w:rsidR="00B26BA1" w:rsidRPr="00735236" w:rsidRDefault="00735236" w:rsidP="00832955">
      <w:pPr>
        <w:pStyle w:val="MDPI21heading1"/>
        <w:rPr>
          <w:b w:val="0"/>
        </w:rPr>
      </w:pPr>
      <w:r w:rsidRPr="00735236">
        <w:rPr>
          <w:b w:val="0"/>
        </w:rPr>
        <w:t xml:space="preserve">According to Gill et al. </w:t>
      </w:r>
      <w:r w:rsidR="00615581">
        <w:rPr>
          <w:b w:val="0"/>
        </w:rPr>
        <w:fldChar w:fldCharType="begin"/>
      </w:r>
      <w:r w:rsidR="00615581">
        <w:rPr>
          <w:b w:val="0"/>
        </w:rPr>
        <w:instrText xml:space="preserve"> ADDIN ZOTERO_ITEM CSL_CITATION {"citationID":"QSPCERTr","properties":{"formattedCitation":"[1]","plainCitation":"[1]","noteIndex":0},"citationItems":[{"id":184,"uris":["http://zotero.org/users/11398818/items/KBFQKKQV"],"itemData":{"id":184,"type":"article-journal","container-title":"The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sidR="00615581">
        <w:rPr>
          <w:b w:val="0"/>
        </w:rPr>
        <w:fldChar w:fldCharType="separate"/>
      </w:r>
      <w:r w:rsidR="00615581" w:rsidRPr="00615581">
        <w:t>[1]</w:t>
      </w:r>
      <w:r w:rsidR="00615581">
        <w:rPr>
          <w:b w:val="0"/>
        </w:rPr>
        <w:fldChar w:fldCharType="end"/>
      </w:r>
      <w:r w:rsidRPr="00735236">
        <w:rPr>
          <w:b w:val="0"/>
        </w:rPr>
        <w:t xml:space="preserve"> in 2020 alone, musculoskeletal disorders (MSDs) had been ranked 2nd as the leading non-fatal disability which has been affecting more than a billion people worldwide. In Finland, MSD had taken the spotlight as being the leading cause of temporal disability within the nation. As a result, this has led to a substantial number of resources being allocated towards the health services </w:t>
      </w:r>
      <w:r w:rsidR="00615581">
        <w:rPr>
          <w:b w:val="0"/>
        </w:rPr>
        <w:fldChar w:fldCharType="begin"/>
      </w:r>
      <w:r w:rsidR="00615581">
        <w:rPr>
          <w:b w:val="0"/>
        </w:rPr>
        <w:instrText xml:space="preserve"> ADDIN ZOTERO_ITEM CSL_CITATION {"citationID":"1nV8rDvC","properties":{"formattedCitation":"[2]","plainCitation":"[2]","noteIndex":0},"citationItems":[{"id":186,"uris":["http://zotero.org/users/11398818/items/8BQT2UIN"],"itemData":{"id":186,"type":"book","event-place":"Helsinki, Finland","ISBN":"978-951-802-987-1","language":"eng","note":"OCLC: 678393561","publisher":"Finnish Institute of Occupational Health","publisher-place":"Helsinki, Finland","source":"Open WorldCat","title":"Musculoskeletal disorders, disability, and work","author":[{"family":"Martimo","given":"Kari-Pekka"}],"issued":{"date-parts":[["2010"]]}}}],"schema":"https://github.com/citation-style-language/schema/raw/master/csl-citation.json"} </w:instrText>
      </w:r>
      <w:r w:rsidR="00615581">
        <w:rPr>
          <w:b w:val="0"/>
        </w:rPr>
        <w:fldChar w:fldCharType="separate"/>
      </w:r>
      <w:r w:rsidR="00615581" w:rsidRPr="00615581">
        <w:t>[2]</w:t>
      </w:r>
      <w:r w:rsidR="00615581">
        <w:rPr>
          <w:b w:val="0"/>
        </w:rPr>
        <w:fldChar w:fldCharType="end"/>
      </w:r>
      <w:r w:rsidRPr="00735236">
        <w:rPr>
          <w:b w:val="0"/>
        </w:rPr>
        <w:t>. It might be misconceived that only the elderly are the only ones that suffer from this condition. However, a report by the European Agency for Safety and Health at Work (EU-OSHA) in 2021</w:t>
      </w:r>
      <w:r w:rsidR="0047217C">
        <w:rPr>
          <w:b w:val="0"/>
        </w:rPr>
        <w:t xml:space="preserve"> </w:t>
      </w:r>
      <w:r w:rsidR="00615581">
        <w:rPr>
          <w:b w:val="0"/>
        </w:rPr>
        <w:fldChar w:fldCharType="begin"/>
      </w:r>
      <w:r w:rsidR="0047217C">
        <w:rPr>
          <w:b w:val="0"/>
        </w:rPr>
        <w:instrText xml:space="preserve"> ADDIN ZOTERO_ITEM CSL_CITATION {"citationID":"AxwT8AkW","properties":{"formattedCitation":"[3]","plainCitation":"[3]","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615581">
        <w:rPr>
          <w:b w:val="0"/>
        </w:rPr>
        <w:fldChar w:fldCharType="separate"/>
      </w:r>
      <w:r w:rsidR="0047217C" w:rsidRPr="0047217C">
        <w:t>[3]</w:t>
      </w:r>
      <w:r w:rsidR="00615581">
        <w:rPr>
          <w:b w:val="0"/>
        </w:rPr>
        <w:fldChar w:fldCharType="end"/>
      </w:r>
      <w:r w:rsidRPr="00735236">
        <w:rPr>
          <w:b w:val="0"/>
        </w:rPr>
        <w:t xml:space="preserve"> had concluded that quite a </w:t>
      </w:r>
      <w:r>
        <w:rPr>
          <w:b w:val="0"/>
        </w:rPr>
        <w:t xml:space="preserve">significant </w:t>
      </w:r>
      <w:r w:rsidRPr="00735236">
        <w:rPr>
          <w:b w:val="0"/>
        </w:rPr>
        <w:t xml:space="preserve">number of individuals across different age groups are currently suffering from MSD. It was reported that MSDs can often originate during the childhood stage mainly due to adoption of abnormal postures and low physical activities, which subsequently lead to long-term chronic pain, discomfort, and physical limitations. Traditional examination and treatment procedures most often consist of regular clinical visits and are currently viewed as being inconvenient and costly. According to Bevan in 2015 </w:t>
      </w:r>
      <w:r w:rsidR="0047217C">
        <w:rPr>
          <w:b w:val="0"/>
        </w:rPr>
        <w:fldChar w:fldCharType="begin"/>
      </w:r>
      <w:r w:rsidR="0047217C">
        <w:rPr>
          <w:b w:val="0"/>
        </w:rPr>
        <w:instrText xml:space="preserve"> ADDIN ZOTERO_ITEM CSL_CITATION {"citationID":"BvVXHweT","properties":{"formattedCitation":"[4]","plainCitation":"[4]","noteIndex":0},"citationItems":[{"id":237,"uris":["http://zotero.org/users/11398818/items/U93FAWV2"],"itemData":{"id":237,"type":"article-journal","container-title":"Best Practice &amp; Research Clinical Rheumatology","DOI":"10.1016/j.berh.2015.08.002","ISSN":"15216942","issue":"3","journalAbbreviation":"Best Practice &amp; Research Clinical Rheumatology","language":"en","page":"356-373","source":"DOI.org (Crossref)","title":"Economic impact of musculoskeletal disorders (MSDs) on work in Europe","volume":"29","author":[{"family":"Bevan","given":"Stephen"}],"issued":{"date-parts":[["2015",6]]}}}],"schema":"https://github.com/citation-style-language/schema/raw/master/csl-citation.json"} </w:instrText>
      </w:r>
      <w:r w:rsidR="0047217C">
        <w:rPr>
          <w:b w:val="0"/>
        </w:rPr>
        <w:fldChar w:fldCharType="separate"/>
      </w:r>
      <w:r w:rsidR="0047217C" w:rsidRPr="0047217C">
        <w:t>[4]</w:t>
      </w:r>
      <w:r w:rsidR="0047217C">
        <w:rPr>
          <w:b w:val="0"/>
        </w:rPr>
        <w:fldChar w:fldCharType="end"/>
      </w:r>
      <w:r w:rsidRPr="00735236">
        <w:rPr>
          <w:b w:val="0"/>
        </w:rPr>
        <w:t>, MSDs have said to have cost the European Union (EU) over 2% of its gross domestic product (GDP), which is estimated to be over €240bn each year. There is no doubt that this is a steadily growing concern that needs to be properly addressed. The mortality rates caused by MSDs are said to be among the lowest seen. This phenomenon has most likely led to shift of attention and resources towards other health priorities</w:t>
      </w:r>
      <w:r w:rsidR="00EA510A">
        <w:rPr>
          <w:b w:val="0"/>
        </w:rPr>
        <w:t xml:space="preserve"> with higher mortality rates </w:t>
      </w:r>
      <w:r w:rsidR="0047217C">
        <w:rPr>
          <w:b w:val="0"/>
        </w:rPr>
        <w:fldChar w:fldCharType="begin"/>
      </w:r>
      <w:r w:rsidR="0047217C">
        <w:rPr>
          <w:b w:val="0"/>
        </w:rPr>
        <w:instrText xml:space="preserve"> ADDIN ZOTERO_ITEM CSL_CITATION {"citationID":"GBBQxBtt","properties":{"formattedCitation":"[5]","plainCitation":"[5]","noteIndex":0},"citationItems":[{"id":263,"uris":["http://zotero.org/users/11398818/items/ETVQB4RB"],"itemData":{"id":263,"type":"article-journal","container-title":"The Center for Workforce Health and Performance","title":"Musculoskeletal Disorders, Workforce Health and Productivity in the United States","author":[{"family":"Summers","given":"Kate"},{"family":"Jinnett","given":"Kimberly J."},{"family":"Bevan","given":"Stephen"}],"issued":{"date-parts":[["2015"]]}}}],"schema":"https://github.com/citation-style-language/schema/raw/master/csl-citation.json"} </w:instrText>
      </w:r>
      <w:r w:rsidR="0047217C">
        <w:rPr>
          <w:b w:val="0"/>
        </w:rPr>
        <w:fldChar w:fldCharType="separate"/>
      </w:r>
      <w:r w:rsidR="0047217C" w:rsidRPr="0047217C">
        <w:t>[5]</w:t>
      </w:r>
      <w:r w:rsidR="0047217C">
        <w:rPr>
          <w:b w:val="0"/>
        </w:rPr>
        <w:fldChar w:fldCharType="end"/>
      </w:r>
      <w:r w:rsidRPr="00735236">
        <w:rPr>
          <w:b w:val="0"/>
        </w:rPr>
        <w:t>.</w:t>
      </w:r>
    </w:p>
    <w:p w14:paraId="05F29FF0" w14:textId="2D3B5234" w:rsidR="00E542EA" w:rsidRDefault="00735236" w:rsidP="00C15FFC">
      <w:pPr>
        <w:pStyle w:val="MDPI21heading1"/>
        <w:rPr>
          <w:b w:val="0"/>
        </w:rPr>
      </w:pPr>
      <w:r w:rsidRPr="00735236">
        <w:rPr>
          <w:b w:val="0"/>
        </w:rPr>
        <w:t xml:space="preserve">Nowadays, most of the in-office work requires staff members to be in a seated position for an extended period, which is said to have adverse effects to one’s health.  According to </w:t>
      </w:r>
      <w:r w:rsidR="0047217C">
        <w:rPr>
          <w:b w:val="0"/>
        </w:rPr>
        <w:fldChar w:fldCharType="begin"/>
      </w:r>
      <w:r w:rsidR="00096C5B">
        <w:rPr>
          <w:b w:val="0"/>
        </w:rPr>
        <w:instrText xml:space="preserve"> ADDIN ZOTERO_ITEM CSL_CITATION {"citationID":"YMS4Twar","properties":{"formattedCitation":"[6]","plainCitation":"[6]","noteIndex":0},"citationItems":[{"id":247,"uris":["http://zotero.org/users/11398818/items/XAN6SB8Y"],"itemData":{"id":247,"type":"article-journal","abstract":"Background: Modern workplaces have shifted the nature of occupations from active to sedentary and promote lengthy sitting behaviour. It has been reported that people sit more than 8 hours per day. Musculoskeletal disorders are amongst the main occupational health challenges in today's world and exist in numerous occupations. The objective of the present study is to determine the prevalence and pattern of MSD among sitting professionals.Methods: The study was a cross sectional. The inclusion criterion was both male and females working with desktop/ laptop for more than 4 hours daily for the past one year. The sample size was 100. Subjects who met the inclusion and exclusion criteria, informed consent was obtained. The participants were later instructed to fill up the questionnaire.Results: The common prevalence of work related MSD reported during last 12 months based on their body location was; neck 45%, shoulders 5%, upper back 38%, wrist/hand 8%, lower back 52%, knees 23% ankle/feet 4% respectively, where the highest suffered region of the body was lower back. The prevalence of work related MSD reported during last 7 days based on their body locations were neck 32%, upper back 13% and lower back 18% where the highest suffered body part was neck.Conclusions: The study suggested that the prevalence of MSD is there in population who have to sit for a long duration of time, affecting low back and neck regions the most.","container-title":"International Journal Of Community Medicine And Public Health","DOI":"10.18203/2394-6040.ijcmph20220259","ISSN":"2394-6040, 2394-6032","issue":"2","journalAbbreviation":"Int J Community Med Public Health","page":"892","source":"DOI.org (Crossref)","title":"Prevalence of work-related musculoskeletal disorder in sitting professionals","volume":"9","author":[{"family":"Arora","given":"Shrushti N."},{"family":"Khatri","given":"Subhash"}],"issued":{"date-parts":[["2022",1,28]]}}}],"schema":"https://github.com/citation-style-language/schema/raw/master/csl-citation.json"} </w:instrText>
      </w:r>
      <w:r w:rsidR="0047217C">
        <w:rPr>
          <w:b w:val="0"/>
        </w:rPr>
        <w:fldChar w:fldCharType="separate"/>
      </w:r>
      <w:r w:rsidR="00096C5B" w:rsidRPr="00096C5B">
        <w:t>[6]</w:t>
      </w:r>
      <w:r w:rsidR="0047217C">
        <w:rPr>
          <w:b w:val="0"/>
        </w:rPr>
        <w:fldChar w:fldCharType="end"/>
      </w:r>
      <w:r w:rsidRPr="00735236">
        <w:rPr>
          <w:b w:val="0"/>
        </w:rPr>
        <w:t xml:space="preserve"> and </w:t>
      </w:r>
      <w:r w:rsidR="00096C5B">
        <w:rPr>
          <w:b w:val="0"/>
        </w:rPr>
        <w:fldChar w:fldCharType="begin"/>
      </w:r>
      <w:r w:rsidR="00096C5B">
        <w:rPr>
          <w:b w:val="0"/>
        </w:rPr>
        <w:instrText xml:space="preserve"> ADDIN ZOTERO_ITEM CSL_CITATION {"citationID":"QxGC48S8","properties":{"formattedCitation":"[7]","plainCitation":"[7]","noteIndex":0},"citationItems":[{"id":249,"uris":["http://zotero.org/users/11398818/items/768AQGFW"],"itemData":{"id":249,"type":"article-journal","abstract":"Abstract\n            \n              Background\n              Prolonged sitting at work should be avoided to reduce the risks of either noncommunicable diseases (NCDs) or musculoskeletal disorders (MSDs) among office workers. A short duration of breaks in sitting every hour can reduce cardiometabolic risk factors contributing to NCDs. However, the recommendation for a break from sitting at work to reduce the risks of MSDs has not been identified. Therefore, this study aimed to determine whether breaking by changing position at work, physical activity, physical fitness, stress and sleep were associated with MSDs among office workers.\n            \n            \n              Methods\n              A cross-sectional study was conducted from 2017 to 2020. Participants aged 20–59 years and using a computer at work ≥ 4 days/week were recruited. Data were collected using an online self-reporting questionnaire for computer users and 5 domains of physical fitness tests. Odds ratio (OR) with 95% confidence interval (CI) and multivariate logistic regression were used for statistical analysis.\n            \n            \n              Results\n              \n                Prevalence of MSDs was 37.9% (\n                n\n                 = 207/545) and the most area of complaint were the neck, shoulders and back. A nonsignificant association between physical fitness and MSDs among office workers was obtained. After adjusting for age, sex, body mass index, and comorbidity, moderate-to-vigorous intensity physical activity (MVPA) ≥ 150 min/week and sitting at work ≥ 4 h/day were MSDs risk factors (OR = 1.57, 95%CI = 1.04–2.37). Frequently changing positions from sitting to standing or walking at work every hour could reduce the risks of MSDs by more than 30%. The risks of MSDs increased among office workers who commuted by staff shuttle bus and personal car and had high to severe stress and slept &lt; 6 h/day (1.6 to 2.4 times).\n              \n            \n            \n              Conclusion\n              Our findings indicated MVPA and prolonged sitting were MSD risk factors. We recommend office workers change position from sitting to standing or walking during work every hour and sleep ≥ 6 h/day to reduce risks of MSDs.","container-title":"BMC Public Health","DOI":"10.1186/s12889-022-13940-0","ISSN":"1471-2458","issue":"1","journalAbbreviation":"BMC Public Health","language":"en","page":"1503","source":"DOI.org (Crossref)","title":"Factors associated with reduced risk of musculoskeletal disorders among office workers: a cross-sectional study 2017 to 2020","title-short":"Factors associated with reduced risk of musculoskeletal disorders among office workers","volume":"22","author":[{"family":"Putsa","given":"Bukhari"},{"family":"Jalayondeja","given":"Wattana"},{"family":"Mekhora","given":"Keerin"},{"family":"Bhuanantanondh","given":"Petcharatana"},{"family":"Jalayondeja","given":"Chutima"}],"issued":{"date-parts":[["2022",8,6]]}}}],"schema":"https://github.com/citation-style-language/schema/raw/master/csl-citation.json"} </w:instrText>
      </w:r>
      <w:r w:rsidR="00096C5B">
        <w:rPr>
          <w:b w:val="0"/>
        </w:rPr>
        <w:fldChar w:fldCharType="separate"/>
      </w:r>
      <w:r w:rsidR="00096C5B" w:rsidRPr="00096C5B">
        <w:t>[7]</w:t>
      </w:r>
      <w:r w:rsidR="00096C5B">
        <w:rPr>
          <w:b w:val="0"/>
        </w:rPr>
        <w:fldChar w:fldCharType="end"/>
      </w:r>
      <w:r w:rsidRPr="00735236">
        <w:rPr>
          <w:b w:val="0"/>
        </w:rPr>
        <w:t xml:space="preserve">, prolonged sitting has been one of the leading causes of MSDs that has been affecting office workers. </w:t>
      </w:r>
      <w:r w:rsidR="00E87D46">
        <w:rPr>
          <w:b w:val="0"/>
        </w:rPr>
        <w:t>These i</w:t>
      </w:r>
      <w:r w:rsidR="006F53F4">
        <w:rPr>
          <w:b w:val="0"/>
        </w:rPr>
        <w:t xml:space="preserve">ndividuals often suffer </w:t>
      </w:r>
      <w:r w:rsidR="00E87D46">
        <w:rPr>
          <w:b w:val="0"/>
        </w:rPr>
        <w:t>pai</w:t>
      </w:r>
      <w:r w:rsidR="00357223">
        <w:rPr>
          <w:b w:val="0"/>
        </w:rPr>
        <w:t>n</w:t>
      </w:r>
      <w:r w:rsidR="00E87D46">
        <w:rPr>
          <w:b w:val="0"/>
        </w:rPr>
        <w:t xml:space="preserve"> in their lower</w:t>
      </w:r>
      <w:r w:rsidR="00A46F1A">
        <w:rPr>
          <w:b w:val="0"/>
        </w:rPr>
        <w:t xml:space="preserve"> </w:t>
      </w:r>
      <w:r w:rsidR="00E87D46">
        <w:rPr>
          <w:b w:val="0"/>
        </w:rPr>
        <w:t xml:space="preserve">back area.  </w:t>
      </w:r>
      <w:r w:rsidR="00A46F1A">
        <w:rPr>
          <w:b w:val="0"/>
        </w:rPr>
        <w:t>A</w:t>
      </w:r>
      <w:r w:rsidR="00617F9E">
        <w:rPr>
          <w:b w:val="0"/>
        </w:rPr>
        <w:t xml:space="preserve">ccording to </w:t>
      </w:r>
      <w:r w:rsidR="00C15FFC">
        <w:rPr>
          <w:b w:val="0"/>
        </w:rPr>
        <w:t>different</w:t>
      </w:r>
      <w:r w:rsidR="00617F9E">
        <w:rPr>
          <w:b w:val="0"/>
        </w:rPr>
        <w:t xml:space="preserve"> studies found, it was </w:t>
      </w:r>
      <w:r w:rsidR="003B3247">
        <w:rPr>
          <w:b w:val="0"/>
        </w:rPr>
        <w:t>prov</w:t>
      </w:r>
      <w:r w:rsidR="00645882">
        <w:rPr>
          <w:b w:val="0"/>
        </w:rPr>
        <w:t>e</w:t>
      </w:r>
      <w:r w:rsidR="00617F9E">
        <w:rPr>
          <w:b w:val="0"/>
        </w:rPr>
        <w:t>n</w:t>
      </w:r>
      <w:r w:rsidR="003B3247">
        <w:rPr>
          <w:b w:val="0"/>
        </w:rPr>
        <w:t xml:space="preserve"> </w:t>
      </w:r>
      <w:r w:rsidR="003C0EEF">
        <w:rPr>
          <w:b w:val="0"/>
        </w:rPr>
        <w:t xml:space="preserve">that among daily office workers, there is a </w:t>
      </w:r>
      <w:r w:rsidR="007262F6">
        <w:rPr>
          <w:b w:val="0"/>
        </w:rPr>
        <w:t xml:space="preserve">strong </w:t>
      </w:r>
      <w:r w:rsidR="003B3247">
        <w:rPr>
          <w:b w:val="0"/>
        </w:rPr>
        <w:t xml:space="preserve">correlation between </w:t>
      </w:r>
      <w:r w:rsidR="00684B0D">
        <w:rPr>
          <w:b w:val="0"/>
        </w:rPr>
        <w:t xml:space="preserve">prolong sitting and </w:t>
      </w:r>
      <w:r w:rsidR="008810CD">
        <w:rPr>
          <w:b w:val="0"/>
        </w:rPr>
        <w:t>sever</w:t>
      </w:r>
      <w:r w:rsidR="008F6696">
        <w:rPr>
          <w:b w:val="0"/>
        </w:rPr>
        <w:t>e</w:t>
      </w:r>
      <w:r w:rsidR="008810CD">
        <w:rPr>
          <w:b w:val="0"/>
        </w:rPr>
        <w:t xml:space="preserve"> back pains affecting </w:t>
      </w:r>
      <w:r w:rsidR="008810CD">
        <w:rPr>
          <w:b w:val="0"/>
        </w:rPr>
        <w:lastRenderedPageBreak/>
        <w:t>the lumbar area</w:t>
      </w:r>
      <w:r w:rsidR="00617F9E">
        <w:rPr>
          <w:b w:val="0"/>
        </w:rPr>
        <w:t xml:space="preserve"> </w:t>
      </w:r>
      <w:r w:rsidR="00617F9E">
        <w:rPr>
          <w:b w:val="0"/>
        </w:rPr>
        <w:fldChar w:fldCharType="begin"/>
      </w:r>
      <w:r w:rsidR="004567F8">
        <w:rPr>
          <w:b w:val="0"/>
        </w:rPr>
        <w:instrText xml:space="preserve"> ADDIN ZOTERO_ITEM CSL_CITATION {"citationID":"rsm2dwKe","properties":{"formattedCitation":"[8,9]","plainCitation":"[8,9]","noteIndex":0},"citationItems":[{"id":266,"uris":["http://zotero.org/users/11398818/items/Q6CPDEZU"],"itemData":{"id":266,"type":"article-journal","container-title":"Haydarpasa Numune Training and Research Hospital Medical Journal","DOI":"10.14744/hnhj.2019.04909","ISSN":"13006363","journalAbbreviation":"Haydarpasa Numune Med J","source":"DOI.org (Crossref)","title":"Correlation between sitting duration and position and lumbar pain among office workers","URL":"http://hnhtipdergisi.com/jvi.aspx?un=HNHJ-04909","author":[{"family":"Keskin","given":"Yaşar"}],"accessed":{"date-parts":[["2024",1,6]]},"issued":{"date-parts":[["2019"]]}}},{"id":267,"uris":["http://zotero.org/users/11398818/items/QKDXRVC3"],"itemData":{"id":267,"type":"article-journal","container-title":"Applied Ergonomics","DOI":"10.1016/j.apergo.2019.102894","ISSN":"00036870","journalAbbreviation":"Applied Ergonomics","language":"en","page":"102894","source":"DOI.org (Crossref)","title":"Low back pain and its relationship with sitting behaviour among sedentary office workers","volume":"81","author":[{"family":"Bontrup","given":"Carolin"},{"family":"Taylor","given":"William R."},{"family":"Fliesser","given":"Michael"},{"family":"Visscher","given":"Rosa"},{"family":"Green","given":"Tamara"},{"family":"Wippert","given":"Pia-Maria"},{"family":"Zemp","given":"Roland"}],"issued":{"date-parts":[["2019",11]]}}}],"schema":"https://github.com/citation-style-language/schema/raw/master/csl-citation.json"} </w:instrText>
      </w:r>
      <w:r w:rsidR="00617F9E">
        <w:rPr>
          <w:b w:val="0"/>
        </w:rPr>
        <w:fldChar w:fldCharType="separate"/>
      </w:r>
      <w:r w:rsidR="004567F8" w:rsidRPr="004567F8">
        <w:t>[8,9]</w:t>
      </w:r>
      <w:r w:rsidR="00617F9E">
        <w:rPr>
          <w:b w:val="0"/>
        </w:rPr>
        <w:fldChar w:fldCharType="end"/>
      </w:r>
      <w:r w:rsidR="008810CD">
        <w:rPr>
          <w:b w:val="0"/>
        </w:rPr>
        <w:t xml:space="preserve">. </w:t>
      </w:r>
      <w:r w:rsidR="00C15FFC">
        <w:rPr>
          <w:b w:val="0"/>
        </w:rPr>
        <w:t>To combat this issue, i</w:t>
      </w:r>
      <w:r w:rsidRPr="00735236">
        <w:rPr>
          <w:b w:val="0"/>
        </w:rPr>
        <w:t>t is therefore recommended that the users should go</w:t>
      </w:r>
      <w:r w:rsidR="006E07F2">
        <w:rPr>
          <w:b w:val="0"/>
        </w:rPr>
        <w:t xml:space="preserve"> out</w:t>
      </w:r>
      <w:r w:rsidRPr="00735236">
        <w:rPr>
          <w:b w:val="0"/>
        </w:rPr>
        <w:t xml:space="preserve"> for small walk breaks after every few hours. </w:t>
      </w:r>
      <w:r w:rsidR="00E542EA">
        <w:rPr>
          <w:b w:val="0"/>
        </w:rPr>
        <w:t xml:space="preserve">With the incorporation of </w:t>
      </w:r>
      <w:r w:rsidR="00265AC0">
        <w:rPr>
          <w:b w:val="0"/>
        </w:rPr>
        <w:t>exercise</w:t>
      </w:r>
      <w:r w:rsidR="00E542EA">
        <w:rPr>
          <w:b w:val="0"/>
        </w:rPr>
        <w:t xml:space="preserve"> breaks</w:t>
      </w:r>
      <w:r w:rsidR="006706ED">
        <w:rPr>
          <w:b w:val="0"/>
        </w:rPr>
        <w:t xml:space="preserve"> as a daily routine</w:t>
      </w:r>
      <w:r w:rsidR="00E542EA">
        <w:rPr>
          <w:b w:val="0"/>
        </w:rPr>
        <w:t>,</w:t>
      </w:r>
      <w:r w:rsidR="006706ED">
        <w:rPr>
          <w:b w:val="0"/>
        </w:rPr>
        <w:t xml:space="preserve"> </w:t>
      </w:r>
      <w:r w:rsidR="003D76A7">
        <w:rPr>
          <w:b w:val="0"/>
        </w:rPr>
        <w:t>could potentially increase</w:t>
      </w:r>
      <w:r w:rsidR="00E03954">
        <w:rPr>
          <w:b w:val="0"/>
        </w:rPr>
        <w:t xml:space="preserve"> </w:t>
      </w:r>
      <w:r w:rsidR="00BF3C8B">
        <w:rPr>
          <w:b w:val="0"/>
        </w:rPr>
        <w:t>cognitive functions</w:t>
      </w:r>
      <w:r w:rsidR="00E03954">
        <w:rPr>
          <w:b w:val="0"/>
        </w:rPr>
        <w:t xml:space="preserve"> long-term</w:t>
      </w:r>
      <w:r w:rsidR="00BF3C8B">
        <w:rPr>
          <w:b w:val="0"/>
        </w:rPr>
        <w:t xml:space="preserve"> </w:t>
      </w:r>
      <w:r w:rsidR="001D2764">
        <w:rPr>
          <w:b w:val="0"/>
        </w:rPr>
        <w:t>and</w:t>
      </w:r>
      <w:r w:rsidR="00BF3C8B">
        <w:rPr>
          <w:b w:val="0"/>
        </w:rPr>
        <w:t xml:space="preserve"> also improve</w:t>
      </w:r>
      <w:r w:rsidR="00E542EA">
        <w:rPr>
          <w:b w:val="0"/>
        </w:rPr>
        <w:t xml:space="preserve"> </w:t>
      </w:r>
      <w:r w:rsidR="00416C94">
        <w:rPr>
          <w:b w:val="0"/>
        </w:rPr>
        <w:t>muscle strength</w:t>
      </w:r>
      <w:r w:rsidR="005B483A">
        <w:rPr>
          <w:b w:val="0"/>
        </w:rPr>
        <w:t xml:space="preserve"> </w:t>
      </w:r>
      <w:r w:rsidR="005B483A">
        <w:rPr>
          <w:b w:val="0"/>
        </w:rPr>
        <w:fldChar w:fldCharType="begin"/>
      </w:r>
      <w:r w:rsidR="005B483A">
        <w:rPr>
          <w:b w:val="0"/>
        </w:rPr>
        <w:instrText xml:space="preserve"> ADDIN ZOTERO_ITEM CSL_CITATION {"citationID":"x86NvmGn","properties":{"formattedCitation":"[10]","plainCitation":"[10]","noteIndex":0},"citationItems":[{"id":271,"uris":["http://zotero.org/users/11398818/items/VFQSI8GZ"],"itemData":{"id":271,"type":"article-journal","container-title":"The journal of nutrition, health &amp; aging","DOI":"10.1007/s12603-018-1090-9","ISSN":"1279-7707, 1760-4788","issue":"8","journalAbbreviation":"J Nutr Health Aging","language":"en","page":"944-951","source":"DOI.org (Crossref)","title":"Effects of Resistance Exercise Training on Cognitive Function and Physical Performance in Cognitive Frailty: A Randomized Controlled Trial","title-short":"Effects of Resistance Exercise Training on Cognitive Function and Physical Performance in Cognitive Frailty","volume":"22","author":[{"family":"Yoon","given":"D. H."},{"family":"Lee","given":"Jun-Young"},{"family":"Song","given":"Wook"}],"issued":{"date-parts":[["2018",10]]}}}],"schema":"https://github.com/citation-style-language/schema/raw/master/csl-citation.json"} </w:instrText>
      </w:r>
      <w:r w:rsidR="005B483A">
        <w:rPr>
          <w:b w:val="0"/>
        </w:rPr>
        <w:fldChar w:fldCharType="separate"/>
      </w:r>
      <w:r w:rsidR="005B483A" w:rsidRPr="005B483A">
        <w:t>[10]</w:t>
      </w:r>
      <w:r w:rsidR="005B483A">
        <w:rPr>
          <w:b w:val="0"/>
        </w:rPr>
        <w:fldChar w:fldCharType="end"/>
      </w:r>
      <w:r w:rsidR="005B483A">
        <w:rPr>
          <w:b w:val="0"/>
        </w:rPr>
        <w:t>.</w:t>
      </w:r>
    </w:p>
    <w:p w14:paraId="752F11AC" w14:textId="1CAC1FE3" w:rsidR="00735236" w:rsidRPr="00735236" w:rsidRDefault="00735236" w:rsidP="003B4977">
      <w:pPr>
        <w:pStyle w:val="MDPI21heading1"/>
        <w:rPr>
          <w:b w:val="0"/>
        </w:rPr>
      </w:pPr>
      <w:r w:rsidRPr="00735236">
        <w:rPr>
          <w:b w:val="0"/>
        </w:rPr>
        <w:t>The integration of smart sensing chairs into</w:t>
      </w:r>
      <w:r w:rsidR="003B4977">
        <w:rPr>
          <w:b w:val="0"/>
        </w:rPr>
        <w:t xml:space="preserve"> </w:t>
      </w:r>
      <w:r w:rsidR="00683603">
        <w:rPr>
          <w:b w:val="0"/>
        </w:rPr>
        <w:t>a</w:t>
      </w:r>
      <w:r w:rsidRPr="00735236">
        <w:rPr>
          <w:b w:val="0"/>
        </w:rPr>
        <w:t xml:space="preserve"> home or office work environments, actively monitoring and providing feedback on user’s health and activity levels would be deemed quite useful.  Furthermore, with the rapid advancement in data sensor technology and Artificial Intelligence in this present age, there should be new and commercialized solutions out there in the market for continuous posture and health monitoring. There is no doubt that these types of systems have the potential of contributing towards the idea of personalized healthcare and improving the quality of life, especially for individuals that are suffering from MSDs. </w:t>
      </w:r>
    </w:p>
    <w:p w14:paraId="59DF6EB1" w14:textId="117084A3" w:rsidR="00735236" w:rsidRDefault="00735236" w:rsidP="00735236">
      <w:pPr>
        <w:pStyle w:val="MDPI21heading1"/>
        <w:rPr>
          <w:b w:val="0"/>
        </w:rPr>
      </w:pPr>
      <w:r w:rsidRPr="00735236">
        <w:rPr>
          <w:b w:val="0"/>
        </w:rPr>
        <w:t xml:space="preserve">With that in mind, various research studies have investigated the development of posture monitoring systems, with an aim to assist the end user in maintaining the right sitting posture at every given time. These types of systems are named “smart sensing chairs”. This concept goes all the way back to the first research study that was done by Tan et al back in 2001 </w:t>
      </w:r>
      <w:r w:rsidR="001D2764">
        <w:rPr>
          <w:b w:val="0"/>
        </w:rPr>
        <w:fldChar w:fldCharType="begin"/>
      </w:r>
      <w:r w:rsidR="0083346F">
        <w:rPr>
          <w:b w:val="0"/>
        </w:rPr>
        <w:instrText xml:space="preserve"> ADDIN ZOTERO_ITEM CSL_CITATION {"citationID":"IY8oz1aP","properties":{"formattedCitation":"[11]","plainCitation":"[11]","noteIndex":0},"citationItems":[{"id":246,"uris":["http://zotero.org/users/11398818/items/LUPZ3F98"],"itemData":{"id":246,"type":"article-journal","container-title":"IEEE/ASME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1D2764">
        <w:rPr>
          <w:b w:val="0"/>
        </w:rPr>
        <w:fldChar w:fldCharType="separate"/>
      </w:r>
      <w:r w:rsidR="0083346F" w:rsidRPr="0083346F">
        <w:t>[11]</w:t>
      </w:r>
      <w:r w:rsidR="001D2764">
        <w:rPr>
          <w:b w:val="0"/>
        </w:rPr>
        <w:fldChar w:fldCharType="end"/>
      </w:r>
      <w:r w:rsidRPr="00735236">
        <w:rPr>
          <w:b w:val="0"/>
        </w:rPr>
        <w:t>, who fitted a chair with a pressure distribution sensor to classify a user’s sitting postures which was just first of many.</w:t>
      </w:r>
    </w:p>
    <w:p w14:paraId="48DBCC10" w14:textId="382262E2" w:rsidR="00735236" w:rsidRDefault="00735236" w:rsidP="00735236">
      <w:pPr>
        <w:pStyle w:val="MDPI21heading1"/>
      </w:pPr>
      <w:r w:rsidRPr="00735236">
        <w:t xml:space="preserve"> </w:t>
      </w:r>
      <w:r>
        <w:t>Objectives</w:t>
      </w:r>
    </w:p>
    <w:p w14:paraId="671C027D" w14:textId="6CE54D90" w:rsidR="00735236" w:rsidRDefault="00735236" w:rsidP="00735236">
      <w:pPr>
        <w:pStyle w:val="MDPI31text"/>
      </w:pPr>
      <w:r>
        <w:t>W</w:t>
      </w:r>
      <w:r w:rsidRPr="00735236">
        <w:t>ith a lot of research papers being published in this field, this study aims to evaluate related published papers and identify research gaps that can pave the way for further investigation into this study. By exploring existing studies, it is possible to gain a better understanding of the current state on the implementation of a smart sensing chair for posture classification and health monitoring. Hence, a systematic review method was formulated to efficiently analyze existing studies of smart sensing systems.</w:t>
      </w:r>
    </w:p>
    <w:p w14:paraId="48782127" w14:textId="23AB1AB0" w:rsidR="00735236" w:rsidRDefault="00735236" w:rsidP="00735236">
      <w:pPr>
        <w:pStyle w:val="MDPI21heading1"/>
      </w:pPr>
      <w:r>
        <w:t>Research Methodology</w:t>
      </w:r>
    </w:p>
    <w:p w14:paraId="61F9D7FE" w14:textId="77777777" w:rsidR="00735236" w:rsidRDefault="00735236" w:rsidP="00735236">
      <w:pPr>
        <w:pStyle w:val="MDPI31text"/>
      </w:pPr>
      <w:r>
        <w:t xml:space="preserve">This paper is aimed at conducting a systematic review of similar research studies done on smart sensing chair technology. The research method that would be used is the study would be based on the Cochrane review methodology. Overall, there are 9 steps involved with this systematic review process which is the following: </w:t>
      </w:r>
    </w:p>
    <w:p w14:paraId="15A00A12" w14:textId="77777777" w:rsidR="00735236" w:rsidRDefault="00735236" w:rsidP="00735236">
      <w:pPr>
        <w:pStyle w:val="MDPI31text"/>
      </w:pPr>
    </w:p>
    <w:p w14:paraId="48E0093C" w14:textId="77777777" w:rsidR="00735236" w:rsidRDefault="00735236" w:rsidP="00735236">
      <w:pPr>
        <w:pStyle w:val="MDPI31text"/>
      </w:pPr>
      <w:r>
        <w:t>1.</w:t>
      </w:r>
      <w:r>
        <w:tab/>
        <w:t>Formulation of Research Questions</w:t>
      </w:r>
    </w:p>
    <w:p w14:paraId="55CF1418" w14:textId="77777777" w:rsidR="00735236" w:rsidRDefault="00735236" w:rsidP="00735236">
      <w:pPr>
        <w:pStyle w:val="MDPI31text"/>
      </w:pPr>
      <w:r>
        <w:t>2.</w:t>
      </w:r>
      <w:r>
        <w:tab/>
        <w:t>Protocol</w:t>
      </w:r>
    </w:p>
    <w:p w14:paraId="0442B9A2" w14:textId="77777777" w:rsidR="00735236" w:rsidRDefault="00735236" w:rsidP="00735236">
      <w:pPr>
        <w:pStyle w:val="MDPI31text"/>
      </w:pPr>
      <w:r>
        <w:t>3.</w:t>
      </w:r>
      <w:r>
        <w:tab/>
        <w:t>Search Strategy</w:t>
      </w:r>
    </w:p>
    <w:p w14:paraId="0ED83852" w14:textId="77777777" w:rsidR="00735236" w:rsidRDefault="00735236" w:rsidP="00735236">
      <w:pPr>
        <w:pStyle w:val="MDPI31text"/>
      </w:pPr>
      <w:r>
        <w:t>4.</w:t>
      </w:r>
      <w:r>
        <w:tab/>
        <w:t>Study Screening and Selection</w:t>
      </w:r>
    </w:p>
    <w:p w14:paraId="17F56BAC" w14:textId="77777777" w:rsidR="00735236" w:rsidRDefault="00735236" w:rsidP="00735236">
      <w:pPr>
        <w:pStyle w:val="MDPI31text"/>
      </w:pPr>
      <w:r>
        <w:t>5.</w:t>
      </w:r>
      <w:r>
        <w:tab/>
        <w:t>Data Extraction</w:t>
      </w:r>
    </w:p>
    <w:p w14:paraId="3D305CB5" w14:textId="77777777" w:rsidR="00735236" w:rsidRDefault="00735236" w:rsidP="00735236">
      <w:pPr>
        <w:pStyle w:val="MDPI31text"/>
      </w:pPr>
      <w:r>
        <w:t>6.</w:t>
      </w:r>
      <w:r>
        <w:tab/>
        <w:t>Bias Risk Assessment</w:t>
      </w:r>
    </w:p>
    <w:p w14:paraId="03616094" w14:textId="77777777" w:rsidR="00735236" w:rsidRDefault="00735236" w:rsidP="00735236">
      <w:pPr>
        <w:pStyle w:val="MDPI31text"/>
      </w:pPr>
      <w:r>
        <w:t>7.</w:t>
      </w:r>
      <w:r>
        <w:tab/>
        <w:t>Data Synthesis</w:t>
      </w:r>
    </w:p>
    <w:p w14:paraId="49C2B28E" w14:textId="77777777" w:rsidR="00735236" w:rsidRDefault="00735236" w:rsidP="00735236">
      <w:pPr>
        <w:pStyle w:val="MDPI31text"/>
      </w:pPr>
      <w:r>
        <w:t>8.</w:t>
      </w:r>
      <w:r>
        <w:tab/>
        <w:t>Discussion</w:t>
      </w:r>
    </w:p>
    <w:p w14:paraId="546B29BD" w14:textId="42BCE08E" w:rsidR="00735236" w:rsidRDefault="00735236" w:rsidP="00735236">
      <w:pPr>
        <w:pStyle w:val="MDPI31text"/>
      </w:pPr>
      <w:r>
        <w:t>9.</w:t>
      </w:r>
      <w:r>
        <w:tab/>
        <w:t>Conclusion and Recommendations</w:t>
      </w:r>
    </w:p>
    <w:p w14:paraId="2D44492B" w14:textId="77777777" w:rsidR="00E443CF" w:rsidRDefault="00E443CF" w:rsidP="00735236">
      <w:pPr>
        <w:pStyle w:val="MDPI31text"/>
      </w:pPr>
    </w:p>
    <w:p w14:paraId="3732CE28" w14:textId="77777777" w:rsidR="00E443CF" w:rsidRDefault="00E443CF" w:rsidP="00735236">
      <w:pPr>
        <w:pStyle w:val="MDPI31text"/>
      </w:pPr>
    </w:p>
    <w:p w14:paraId="459EBF79" w14:textId="77777777" w:rsidR="00E443CF" w:rsidRDefault="00E443CF" w:rsidP="00735236">
      <w:pPr>
        <w:pStyle w:val="MDPI31text"/>
      </w:pPr>
    </w:p>
    <w:p w14:paraId="6A58C0AB" w14:textId="77777777" w:rsidR="00E443CF" w:rsidRDefault="00E443CF" w:rsidP="00735236">
      <w:pPr>
        <w:pStyle w:val="MDPI31text"/>
      </w:pPr>
    </w:p>
    <w:p w14:paraId="7955E190" w14:textId="77777777" w:rsidR="00E443CF" w:rsidRDefault="00E443CF" w:rsidP="00735236">
      <w:pPr>
        <w:pStyle w:val="MDPI31text"/>
      </w:pPr>
    </w:p>
    <w:p w14:paraId="21E595B4" w14:textId="77777777" w:rsidR="00E443CF" w:rsidRDefault="00E443CF" w:rsidP="00735236">
      <w:pPr>
        <w:pStyle w:val="MDPI31text"/>
      </w:pPr>
    </w:p>
    <w:p w14:paraId="2705E56C" w14:textId="77777777" w:rsidR="00E443CF" w:rsidRDefault="00E443CF" w:rsidP="00735236">
      <w:pPr>
        <w:pStyle w:val="MDPI31text"/>
      </w:pPr>
    </w:p>
    <w:p w14:paraId="197C0CDB" w14:textId="77777777" w:rsidR="00E443CF" w:rsidRDefault="00E443CF" w:rsidP="0083346F">
      <w:pPr>
        <w:pStyle w:val="MDPI31text"/>
        <w:ind w:left="0" w:firstLine="0"/>
      </w:pPr>
    </w:p>
    <w:p w14:paraId="45A8053C" w14:textId="77777777" w:rsidR="00FB1119" w:rsidRDefault="00FB1119" w:rsidP="0083346F">
      <w:pPr>
        <w:pStyle w:val="MDPI31text"/>
        <w:ind w:left="0" w:firstLine="0"/>
      </w:pPr>
    </w:p>
    <w:p w14:paraId="6682BD94" w14:textId="13A91FDA" w:rsidR="00735236" w:rsidRDefault="00735236" w:rsidP="00735236">
      <w:pPr>
        <w:pStyle w:val="MDPI21heading1"/>
      </w:pPr>
      <w:r>
        <w:lastRenderedPageBreak/>
        <w:t>Formulation of Research Questions</w:t>
      </w:r>
    </w:p>
    <w:p w14:paraId="33F11E3A" w14:textId="2F90D3CA" w:rsidR="00E443CF" w:rsidRDefault="00735236" w:rsidP="00732927">
      <w:pPr>
        <w:pStyle w:val="MDPI31text"/>
      </w:pPr>
      <w:r>
        <w:t xml:space="preserve">The following </w:t>
      </w:r>
      <w:r w:rsidR="00B12E4D">
        <w:t>questions as seen in Table 1</w:t>
      </w:r>
      <w:r w:rsidR="00EE0746">
        <w:t xml:space="preserve"> are the research questions that are relevant to this systematic </w:t>
      </w:r>
      <w:r w:rsidR="00732927">
        <w:t>review.</w:t>
      </w:r>
    </w:p>
    <w:p w14:paraId="45696D2D" w14:textId="0A9ADCEC" w:rsidR="00E443CF" w:rsidRPr="00FA04F1" w:rsidRDefault="00E443CF" w:rsidP="00D46295">
      <w:pPr>
        <w:pStyle w:val="MDPI41tablecaption"/>
        <w:jc w:val="left"/>
      </w:pPr>
      <w:r w:rsidRPr="00B07E0E">
        <w:rPr>
          <w:b/>
        </w:rPr>
        <w:t xml:space="preserve">Table </w:t>
      </w:r>
      <w:r w:rsidR="00B12E4D">
        <w:rPr>
          <w:b/>
        </w:rPr>
        <w:t>1</w:t>
      </w:r>
      <w:r w:rsidRPr="00B07E0E">
        <w:rPr>
          <w:b/>
        </w:rPr>
        <w:t xml:space="preserve">. </w:t>
      </w:r>
      <w:r w:rsidR="004A515F">
        <w:t>Research Q</w:t>
      </w:r>
      <w:r w:rsidR="00F2604E">
        <w:t>uestions</w:t>
      </w:r>
    </w:p>
    <w:tbl>
      <w:tblPr>
        <w:tblW w:w="7926" w:type="dxa"/>
        <w:tblInd w:w="2591"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829"/>
        <w:gridCol w:w="7097"/>
      </w:tblGrid>
      <w:tr w:rsidR="00F2604E" w:rsidRPr="00655E61" w14:paraId="4A7E58A6" w14:textId="77777777" w:rsidTr="004332C2">
        <w:trPr>
          <w:trHeight w:val="263"/>
        </w:trPr>
        <w:tc>
          <w:tcPr>
            <w:tcW w:w="829" w:type="dxa"/>
            <w:tcBorders>
              <w:top w:val="single" w:sz="8" w:space="0" w:color="auto"/>
              <w:bottom w:val="single" w:sz="4" w:space="0" w:color="auto"/>
            </w:tcBorders>
            <w:shd w:val="clear" w:color="auto" w:fill="auto"/>
            <w:vAlign w:val="center"/>
          </w:tcPr>
          <w:p w14:paraId="788E2B30" w14:textId="573A9812" w:rsidR="00F2604E" w:rsidRPr="00196D5A" w:rsidRDefault="00F2604E">
            <w:pPr>
              <w:pStyle w:val="MDPI42tablebody"/>
              <w:rPr>
                <w:b/>
                <w:bCs/>
              </w:rPr>
            </w:pPr>
            <w:r>
              <w:rPr>
                <w:b/>
                <w:bCs/>
              </w:rPr>
              <w:t>ID</w:t>
            </w:r>
          </w:p>
        </w:tc>
        <w:tc>
          <w:tcPr>
            <w:tcW w:w="7097" w:type="dxa"/>
            <w:tcBorders>
              <w:top w:val="single" w:sz="8" w:space="0" w:color="auto"/>
              <w:bottom w:val="single" w:sz="4" w:space="0" w:color="auto"/>
            </w:tcBorders>
            <w:shd w:val="clear" w:color="auto" w:fill="auto"/>
            <w:vAlign w:val="center"/>
          </w:tcPr>
          <w:p w14:paraId="011BDA76" w14:textId="0680EC09" w:rsidR="00F2604E" w:rsidRPr="00196D5A" w:rsidRDefault="00F2604E" w:rsidP="004A7B5B">
            <w:pPr>
              <w:pStyle w:val="MDPI42tablebody"/>
              <w:jc w:val="left"/>
              <w:rPr>
                <w:b/>
                <w:bCs/>
              </w:rPr>
            </w:pPr>
            <w:r>
              <w:rPr>
                <w:b/>
                <w:bCs/>
              </w:rPr>
              <w:t>Research Question</w:t>
            </w:r>
          </w:p>
        </w:tc>
      </w:tr>
      <w:tr w:rsidR="00F2604E" w:rsidRPr="00655E61" w14:paraId="32EE22D6" w14:textId="77777777" w:rsidTr="004A7B5B">
        <w:trPr>
          <w:trHeight w:val="382"/>
        </w:trPr>
        <w:tc>
          <w:tcPr>
            <w:tcW w:w="829" w:type="dxa"/>
            <w:tcBorders>
              <w:top w:val="single" w:sz="4" w:space="0" w:color="auto"/>
            </w:tcBorders>
            <w:shd w:val="clear" w:color="auto" w:fill="auto"/>
            <w:vAlign w:val="center"/>
            <w:hideMark/>
          </w:tcPr>
          <w:p w14:paraId="6C1BB27B" w14:textId="04EF4FF1" w:rsidR="00F2604E" w:rsidRPr="00655E61" w:rsidRDefault="00F2604E">
            <w:pPr>
              <w:pStyle w:val="MDPI42tablebody"/>
            </w:pPr>
            <w:r>
              <w:t>RQ1</w:t>
            </w:r>
          </w:p>
        </w:tc>
        <w:tc>
          <w:tcPr>
            <w:tcW w:w="7097" w:type="dxa"/>
            <w:tcBorders>
              <w:top w:val="single" w:sz="4" w:space="0" w:color="auto"/>
              <w:bottom w:val="nil"/>
            </w:tcBorders>
            <w:shd w:val="clear" w:color="auto" w:fill="auto"/>
            <w:vAlign w:val="center"/>
            <w:hideMark/>
          </w:tcPr>
          <w:p w14:paraId="7D9AF67E" w14:textId="75D84874" w:rsidR="00F2604E" w:rsidRPr="00655E61" w:rsidRDefault="00F2604E" w:rsidP="003A1A3F">
            <w:pPr>
              <w:pStyle w:val="MDPI42tablebody"/>
              <w:jc w:val="left"/>
            </w:pPr>
            <w:r w:rsidRPr="00F2604E">
              <w:t>What are the sensors that are mostly being used among similar studies?</w:t>
            </w:r>
          </w:p>
        </w:tc>
      </w:tr>
      <w:tr w:rsidR="00F2604E" w:rsidRPr="00655E61" w14:paraId="1B73A39E" w14:textId="77777777" w:rsidTr="004332C2">
        <w:trPr>
          <w:trHeight w:val="254"/>
        </w:trPr>
        <w:tc>
          <w:tcPr>
            <w:tcW w:w="829" w:type="dxa"/>
            <w:tcBorders>
              <w:top w:val="single" w:sz="4" w:space="0" w:color="auto"/>
              <w:bottom w:val="nil"/>
            </w:tcBorders>
            <w:shd w:val="clear" w:color="auto" w:fill="auto"/>
            <w:vAlign w:val="center"/>
            <w:hideMark/>
          </w:tcPr>
          <w:p w14:paraId="0B9D98AB" w14:textId="38D2B62F" w:rsidR="00F2604E" w:rsidRPr="00655E61" w:rsidRDefault="00F2604E">
            <w:pPr>
              <w:pStyle w:val="MDPI42tablebody"/>
            </w:pPr>
            <w:r>
              <w:t>RQ2</w:t>
            </w:r>
          </w:p>
        </w:tc>
        <w:tc>
          <w:tcPr>
            <w:tcW w:w="7097" w:type="dxa"/>
            <w:tcBorders>
              <w:top w:val="single" w:sz="4" w:space="0" w:color="auto"/>
              <w:bottom w:val="nil"/>
            </w:tcBorders>
            <w:shd w:val="clear" w:color="auto" w:fill="auto"/>
            <w:vAlign w:val="center"/>
            <w:hideMark/>
          </w:tcPr>
          <w:p w14:paraId="37F67C16" w14:textId="218D7231" w:rsidR="00F2604E" w:rsidRPr="00655E61" w:rsidRDefault="0030687D" w:rsidP="003A1A3F">
            <w:pPr>
              <w:pStyle w:val="MDPI42tablebody"/>
              <w:jc w:val="left"/>
            </w:pPr>
            <w:r w:rsidRPr="0030687D">
              <w:t>What methods are being used to classify different sitting postures?</w:t>
            </w:r>
          </w:p>
        </w:tc>
      </w:tr>
      <w:tr w:rsidR="00F2604E" w:rsidRPr="00655E61" w14:paraId="350E6EEE" w14:textId="77777777" w:rsidTr="004A7B5B">
        <w:trPr>
          <w:trHeight w:val="166"/>
        </w:trPr>
        <w:tc>
          <w:tcPr>
            <w:tcW w:w="829" w:type="dxa"/>
            <w:tcBorders>
              <w:top w:val="single" w:sz="4" w:space="0" w:color="auto"/>
              <w:bottom w:val="nil"/>
            </w:tcBorders>
            <w:shd w:val="clear" w:color="auto" w:fill="auto"/>
            <w:vAlign w:val="center"/>
            <w:hideMark/>
          </w:tcPr>
          <w:p w14:paraId="0588D3C2" w14:textId="7FFA2153" w:rsidR="00F2604E" w:rsidRPr="00655E61" w:rsidRDefault="00F2604E">
            <w:pPr>
              <w:pStyle w:val="MDPI42tablebody"/>
            </w:pPr>
            <w:r>
              <w:t>RQ3</w:t>
            </w:r>
          </w:p>
        </w:tc>
        <w:tc>
          <w:tcPr>
            <w:tcW w:w="7097" w:type="dxa"/>
            <w:tcBorders>
              <w:top w:val="single" w:sz="4" w:space="0" w:color="auto"/>
              <w:bottom w:val="nil"/>
            </w:tcBorders>
            <w:shd w:val="clear" w:color="auto" w:fill="auto"/>
            <w:vAlign w:val="center"/>
            <w:hideMark/>
          </w:tcPr>
          <w:p w14:paraId="6D306FB9" w14:textId="09C8D703" w:rsidR="00F2604E" w:rsidRPr="00655E61" w:rsidRDefault="0030687D" w:rsidP="003A1A3F">
            <w:pPr>
              <w:pStyle w:val="MDPI42tablebody"/>
              <w:jc w:val="left"/>
            </w:pPr>
            <w:r w:rsidRPr="0030687D">
              <w:t>What are the limitations and research gaps seen with existing studies?</w:t>
            </w:r>
          </w:p>
        </w:tc>
      </w:tr>
      <w:tr w:rsidR="003A1A3F" w:rsidRPr="00655E61" w14:paraId="182ED5E3" w14:textId="77777777" w:rsidTr="003A1A3F">
        <w:trPr>
          <w:trHeight w:val="254"/>
        </w:trPr>
        <w:tc>
          <w:tcPr>
            <w:tcW w:w="829" w:type="dxa"/>
            <w:tcBorders>
              <w:top w:val="single" w:sz="4" w:space="0" w:color="auto"/>
              <w:bottom w:val="single" w:sz="4" w:space="0" w:color="auto"/>
            </w:tcBorders>
            <w:shd w:val="clear" w:color="auto" w:fill="auto"/>
            <w:vAlign w:val="center"/>
          </w:tcPr>
          <w:p w14:paraId="6F500C74" w14:textId="76D109AA" w:rsidR="003A1A3F" w:rsidRPr="00655E61" w:rsidRDefault="003A1A3F" w:rsidP="003A1A3F">
            <w:pPr>
              <w:pStyle w:val="MDPI42tablebody"/>
            </w:pPr>
            <w:r>
              <w:t>RQ</w:t>
            </w:r>
            <w:r w:rsidRPr="00655E61">
              <w:t>4</w:t>
            </w:r>
          </w:p>
        </w:tc>
        <w:tc>
          <w:tcPr>
            <w:tcW w:w="7097" w:type="dxa"/>
            <w:tcBorders>
              <w:top w:val="single" w:sz="4" w:space="0" w:color="auto"/>
              <w:bottom w:val="single" w:sz="4" w:space="0" w:color="auto"/>
            </w:tcBorders>
            <w:shd w:val="clear" w:color="auto" w:fill="auto"/>
            <w:vAlign w:val="center"/>
          </w:tcPr>
          <w:p w14:paraId="6CFAA64A" w14:textId="2B5D8BE4" w:rsidR="003A1A3F" w:rsidRPr="00655E61" w:rsidRDefault="003A1A3F" w:rsidP="003A1A3F">
            <w:pPr>
              <w:pStyle w:val="MDPI42tablebody"/>
              <w:jc w:val="left"/>
            </w:pPr>
            <w:r w:rsidRPr="0030687D">
              <w:t>How useful was the implemented user feedback mechanism?</w:t>
            </w:r>
          </w:p>
        </w:tc>
      </w:tr>
      <w:tr w:rsidR="003A1A3F" w:rsidRPr="00655E61" w14:paraId="2855E619" w14:textId="77777777" w:rsidTr="004332C2">
        <w:trPr>
          <w:trHeight w:val="254"/>
        </w:trPr>
        <w:tc>
          <w:tcPr>
            <w:tcW w:w="829" w:type="dxa"/>
            <w:tcBorders>
              <w:top w:val="single" w:sz="4" w:space="0" w:color="auto"/>
              <w:bottom w:val="nil"/>
            </w:tcBorders>
            <w:shd w:val="clear" w:color="auto" w:fill="auto"/>
            <w:vAlign w:val="center"/>
          </w:tcPr>
          <w:p w14:paraId="33E6DA9B" w14:textId="77777777" w:rsidR="003A1A3F" w:rsidRDefault="003A1A3F" w:rsidP="00B12E4D">
            <w:pPr>
              <w:pStyle w:val="MDPI42tablebody"/>
              <w:jc w:val="both"/>
            </w:pPr>
          </w:p>
        </w:tc>
        <w:tc>
          <w:tcPr>
            <w:tcW w:w="7097" w:type="dxa"/>
            <w:tcBorders>
              <w:top w:val="single" w:sz="4" w:space="0" w:color="auto"/>
              <w:bottom w:val="nil"/>
            </w:tcBorders>
            <w:shd w:val="clear" w:color="auto" w:fill="auto"/>
            <w:vAlign w:val="center"/>
          </w:tcPr>
          <w:p w14:paraId="3A5D4CBE" w14:textId="77777777" w:rsidR="003A1A3F" w:rsidRPr="0030687D" w:rsidRDefault="003A1A3F" w:rsidP="003A1A3F">
            <w:pPr>
              <w:pStyle w:val="MDPI42tablebody"/>
              <w:jc w:val="left"/>
            </w:pPr>
          </w:p>
        </w:tc>
      </w:tr>
    </w:tbl>
    <w:p w14:paraId="46C17DC3" w14:textId="77777777" w:rsidR="00735236" w:rsidRDefault="00735236" w:rsidP="00735236">
      <w:pPr>
        <w:pStyle w:val="MDPI21heading1"/>
      </w:pPr>
      <w:r>
        <w:t>Search Strategy</w:t>
      </w:r>
    </w:p>
    <w:p w14:paraId="08027217" w14:textId="7BCE385C" w:rsidR="00735236" w:rsidRDefault="00735236" w:rsidP="00735236">
      <w:pPr>
        <w:pStyle w:val="MDPI31text"/>
      </w:pPr>
      <w:r>
        <w:t xml:space="preserve">Articles that were examined came from various online publication sources such as Semantic Scholar, Google Scholar, IEEE Explore, and MDPI journals to name </w:t>
      </w:r>
      <w:r w:rsidR="0083346F">
        <w:t>the majority</w:t>
      </w:r>
      <w:r>
        <w:t xml:space="preserve"> of them. To aid in the search for the relevant articles though different database systems, a list of important keywords was clearly defined to ensure that the most relevant papers came in the search results. Additionally, some of these “keywords” were combined to achieve better search results. Below are some of the search terms that was used. Additionally, filters were applied to find relevant studies that were published in the past 20 years.</w:t>
      </w:r>
    </w:p>
    <w:p w14:paraId="6569B125" w14:textId="77777777" w:rsidR="00474ED6" w:rsidRDefault="00474ED6" w:rsidP="00735236">
      <w:pPr>
        <w:pStyle w:val="MDPI31text"/>
      </w:pPr>
    </w:p>
    <w:p w14:paraId="60DFA46F" w14:textId="55B43407" w:rsidR="00735236" w:rsidRDefault="00735236" w:rsidP="00735236">
      <w:pPr>
        <w:pStyle w:val="MDPI38bullet"/>
      </w:pPr>
      <w:r>
        <w:t>Smart Sensing Chair</w:t>
      </w:r>
    </w:p>
    <w:p w14:paraId="7EB42C7C" w14:textId="087A0DDB" w:rsidR="00735236" w:rsidRDefault="00735236" w:rsidP="00735236">
      <w:pPr>
        <w:pStyle w:val="MDPI38bullet"/>
      </w:pPr>
      <w:r>
        <w:t>Sitting Posture Recognition</w:t>
      </w:r>
    </w:p>
    <w:p w14:paraId="611B7C0B" w14:textId="1114B980" w:rsidR="00735236" w:rsidRDefault="00735236" w:rsidP="00735236">
      <w:pPr>
        <w:pStyle w:val="MDPI38bullet"/>
      </w:pPr>
      <w:r>
        <w:t xml:space="preserve">Posture Classification </w:t>
      </w:r>
    </w:p>
    <w:p w14:paraId="76729A85" w14:textId="00B8193C" w:rsidR="00735236" w:rsidRDefault="00735236" w:rsidP="00735236">
      <w:pPr>
        <w:pStyle w:val="MDPI38bullet"/>
      </w:pPr>
      <w:r>
        <w:t>Sitting Posture Classification using AI/Machine Learning</w:t>
      </w:r>
    </w:p>
    <w:p w14:paraId="04228CB5" w14:textId="159DAEB2" w:rsidR="00735236" w:rsidRDefault="00735236" w:rsidP="00735236">
      <w:pPr>
        <w:pStyle w:val="MDPI38bullet"/>
      </w:pPr>
      <w:r>
        <w:t>Sitting Posture Monitoring</w:t>
      </w:r>
    </w:p>
    <w:p w14:paraId="2AB51EFF" w14:textId="77777777" w:rsidR="00735236" w:rsidRDefault="00735236" w:rsidP="00735236">
      <w:pPr>
        <w:pStyle w:val="MDPI38bullet"/>
        <w:numPr>
          <w:ilvl w:val="0"/>
          <w:numId w:val="0"/>
        </w:numPr>
        <w:ind w:left="3033" w:hanging="425"/>
      </w:pPr>
    </w:p>
    <w:p w14:paraId="505FCD05" w14:textId="77777777" w:rsidR="00735236" w:rsidRDefault="00735236" w:rsidP="00735236">
      <w:pPr>
        <w:pStyle w:val="MDPI21heading1"/>
      </w:pPr>
      <w:r>
        <w:t>Data Extraction</w:t>
      </w:r>
    </w:p>
    <w:p w14:paraId="06492817" w14:textId="77777777" w:rsidR="00735236" w:rsidRDefault="00735236" w:rsidP="00735236">
      <w:pPr>
        <w:pStyle w:val="MDPI31text"/>
      </w:pPr>
      <w:r>
        <w:t>Once the relevant research papers were found and collected, the data extraction phase was followed. This phase is primarily focused on extracting the relevant information which relates back to the research questions that need to be answered in the systematic literature review. Listed below are the following information that was captured while going through each paper:</w:t>
      </w:r>
    </w:p>
    <w:p w14:paraId="7F3768AC" w14:textId="77777777" w:rsidR="00735236" w:rsidRDefault="00735236" w:rsidP="00735236">
      <w:pPr>
        <w:pStyle w:val="MDPI31text"/>
      </w:pPr>
    </w:p>
    <w:p w14:paraId="3F93A3B7" w14:textId="4852F91A" w:rsidR="00735236" w:rsidRPr="00735236" w:rsidRDefault="00735236" w:rsidP="00735236">
      <w:pPr>
        <w:pStyle w:val="MDPI38bullet"/>
      </w:pPr>
      <w:r w:rsidRPr="00735236">
        <w:t>Authors</w:t>
      </w:r>
    </w:p>
    <w:p w14:paraId="1DFC8783" w14:textId="3F75FB33" w:rsidR="00735236" w:rsidRPr="00735236" w:rsidRDefault="00735236" w:rsidP="00735236">
      <w:pPr>
        <w:pStyle w:val="MDPI38bullet"/>
      </w:pPr>
      <w:r w:rsidRPr="00735236">
        <w:t>Published Year</w:t>
      </w:r>
    </w:p>
    <w:p w14:paraId="7BE772DF" w14:textId="2E5FEA43" w:rsidR="00735236" w:rsidRPr="00735236" w:rsidRDefault="00735236" w:rsidP="00735236">
      <w:pPr>
        <w:pStyle w:val="MDPI38bullet"/>
      </w:pPr>
      <w:r w:rsidRPr="00735236">
        <w:t>Sensors Used</w:t>
      </w:r>
    </w:p>
    <w:p w14:paraId="792EBD62" w14:textId="26532FA3" w:rsidR="00735236" w:rsidRPr="00735236" w:rsidRDefault="00735236" w:rsidP="00735236">
      <w:pPr>
        <w:pStyle w:val="MDPI38bullet"/>
      </w:pPr>
      <w:r w:rsidRPr="00735236">
        <w:t>Sensor Placement</w:t>
      </w:r>
    </w:p>
    <w:p w14:paraId="112459DB" w14:textId="0E5268DC" w:rsidR="00735236" w:rsidRPr="00735236" w:rsidRDefault="00735236" w:rsidP="00735236">
      <w:pPr>
        <w:pStyle w:val="MDPI38bullet"/>
      </w:pPr>
      <w:r w:rsidRPr="00735236">
        <w:t>Number of Postures Classified</w:t>
      </w:r>
    </w:p>
    <w:p w14:paraId="3A97E6C6" w14:textId="732018BA" w:rsidR="00735236" w:rsidRPr="00735236" w:rsidRDefault="00735236" w:rsidP="00735236">
      <w:pPr>
        <w:pStyle w:val="MDPI38bullet"/>
      </w:pPr>
      <w:r w:rsidRPr="00735236">
        <w:t>Recognized Postures</w:t>
      </w:r>
    </w:p>
    <w:p w14:paraId="707D06F4" w14:textId="07A97D06" w:rsidR="00735236" w:rsidRPr="00735236" w:rsidRDefault="00735236" w:rsidP="00735236">
      <w:pPr>
        <w:pStyle w:val="MDPI38bullet"/>
      </w:pPr>
      <w:r w:rsidRPr="00735236">
        <w:t>Classification Method</w:t>
      </w:r>
    </w:p>
    <w:p w14:paraId="0780B45B" w14:textId="5B905F8E" w:rsidR="00735236" w:rsidRPr="00735236" w:rsidRDefault="00735236" w:rsidP="00735236">
      <w:pPr>
        <w:pStyle w:val="MDPI38bullet"/>
      </w:pPr>
      <w:r w:rsidRPr="00735236">
        <w:t>Classification Accuracy</w:t>
      </w:r>
    </w:p>
    <w:p w14:paraId="6F93C852" w14:textId="3E497043" w:rsidR="00735236" w:rsidRPr="00735236" w:rsidRDefault="00735236" w:rsidP="00735236">
      <w:pPr>
        <w:pStyle w:val="MDPI38bullet"/>
      </w:pPr>
      <w:r w:rsidRPr="00735236">
        <w:t>Limitations</w:t>
      </w:r>
    </w:p>
    <w:p w14:paraId="1378D3A6" w14:textId="08E00B84" w:rsidR="00735236" w:rsidRPr="00735236" w:rsidRDefault="00735236" w:rsidP="00735236">
      <w:pPr>
        <w:pStyle w:val="MDPI38bullet"/>
      </w:pPr>
      <w:r w:rsidRPr="00735236">
        <w:t>User Feedback System</w:t>
      </w:r>
    </w:p>
    <w:p w14:paraId="1D5C4379" w14:textId="5B1A17D1" w:rsidR="00735236" w:rsidRPr="00735236" w:rsidRDefault="00735236" w:rsidP="00735236">
      <w:pPr>
        <w:pStyle w:val="MDPI38bullet"/>
      </w:pPr>
      <w:r w:rsidRPr="00735236">
        <w:t>Is Realtime</w:t>
      </w:r>
    </w:p>
    <w:p w14:paraId="553DC75A" w14:textId="012EEE4E" w:rsidR="00735236" w:rsidRDefault="00735236" w:rsidP="00735236">
      <w:pPr>
        <w:pStyle w:val="MDPI38bullet"/>
      </w:pPr>
      <w:r w:rsidRPr="00735236">
        <w:t>Method Used</w:t>
      </w:r>
    </w:p>
    <w:p w14:paraId="1D4368C1" w14:textId="77777777" w:rsidR="00735236" w:rsidRDefault="00735236" w:rsidP="00735236">
      <w:pPr>
        <w:pStyle w:val="MDPI21heading1"/>
      </w:pPr>
      <w:r>
        <w:t>Study Screening and Selection</w:t>
      </w:r>
    </w:p>
    <w:p w14:paraId="14B05E7A" w14:textId="4D252923" w:rsidR="00735236" w:rsidRDefault="00735236" w:rsidP="00735236">
      <w:pPr>
        <w:pStyle w:val="MDPI31text"/>
      </w:pPr>
      <w:r>
        <w:t xml:space="preserve">The initial screening of research papers involves reviewing both their title and abstract content to identify its relevancy to the research topic. As previously stated, a </w:t>
      </w:r>
      <w:r>
        <w:lastRenderedPageBreak/>
        <w:t>search filter was applied to narrow down the research studies that were published in the past 20 years. Overall, a total of 33 papers across various research databases were identified for further consideration. These papers were then imported into Zotero for reference management.</w:t>
      </w:r>
    </w:p>
    <w:p w14:paraId="279BB249" w14:textId="77777777" w:rsidR="00735236" w:rsidRDefault="00735236" w:rsidP="00735236">
      <w:pPr>
        <w:pStyle w:val="MDPI21heading1"/>
      </w:pPr>
      <w:r>
        <w:t>Discussion</w:t>
      </w:r>
    </w:p>
    <w:p w14:paraId="1B135438" w14:textId="77777777" w:rsidR="00735236" w:rsidRDefault="00735236" w:rsidP="00735236">
      <w:pPr>
        <w:pStyle w:val="MDPI22heading2"/>
      </w:pPr>
      <w:r>
        <w:t>Sitting Posture Monitoring Systems</w:t>
      </w:r>
    </w:p>
    <w:p w14:paraId="4F929693" w14:textId="77777777" w:rsidR="00735236" w:rsidRDefault="00735236" w:rsidP="00735236">
      <w:pPr>
        <w:pStyle w:val="MDPI31text"/>
      </w:pPr>
      <w:r>
        <w:t xml:space="preserve">As previously stated, the development of a sitting posture monitoring system is not an entirely new concept, rather it is an area that has been explored by multiple researchers in the past until this present day. This section would be going over different research projects that developed their variation of smart sensing chairs. To efficiently conduct this literature review, a total of 33 relevant research literatures were carefully selected and examined as seen in Table 1. have been published focusing on the of the use of unobtrusive means for the classification of different sitting positions. Systematically examining these papers would surely some shed light on the most common machine learning algorithms and sensors being used to be able to classify various sitting postures. </w:t>
      </w:r>
    </w:p>
    <w:p w14:paraId="205826BD" w14:textId="77777777" w:rsidR="00735236" w:rsidRDefault="00735236" w:rsidP="00735236">
      <w:pPr>
        <w:pStyle w:val="MDPI31text"/>
      </w:pPr>
    </w:p>
    <w:p w14:paraId="45A76204" w14:textId="77777777" w:rsidR="00735236" w:rsidRDefault="00735236" w:rsidP="00735236">
      <w:pPr>
        <w:pStyle w:val="MDPI22heading2"/>
      </w:pPr>
      <w:r>
        <w:t>History of Smart Sensing chairs</w:t>
      </w:r>
    </w:p>
    <w:p w14:paraId="4167FA69" w14:textId="3FE02870" w:rsidR="00735236" w:rsidRDefault="00735236" w:rsidP="00735236">
      <w:pPr>
        <w:pStyle w:val="MDPI31text"/>
      </w:pPr>
      <w:r>
        <w:t>As previously stated, [8] was the first research seen to pioneer the idea of a smart sensing chair that is capable of detecting one’s posture by using pressure distribution sensors integrated into the chair. Over the past few years, various research studies have implemented different variations of these smart sensing chair concepts ranging from different sensors to various classification methods to posture detection as shown in Figure 1. Furthermore, a literature connection map (on similar studies) done on smart sensing chairs was constructed as shown in Figure 2 below. This figure gives a rough visualization of the amount of research being done in landscape of smart sensing chair technology.</w:t>
      </w:r>
    </w:p>
    <w:p w14:paraId="4CFE6882" w14:textId="166ADECC" w:rsidR="00735236" w:rsidRDefault="00735236" w:rsidP="00735236">
      <w:pPr>
        <w:pStyle w:val="MDPI52figure"/>
      </w:pPr>
      <w:r w:rsidRPr="00F2480F">
        <w:rPr>
          <w:noProof/>
        </w:rPr>
        <w:drawing>
          <wp:inline distT="0" distB="0" distL="0" distR="0" wp14:anchorId="06FF192C" wp14:editId="03757106">
            <wp:extent cx="3599935" cy="2771872"/>
            <wp:effectExtent l="19050" t="19050" r="635" b="9525"/>
            <wp:docPr id="1412268139" name="Picture 1412268139" descr="A screenshot of a computer">
              <a:extLst xmlns:a="http://schemas.openxmlformats.org/drawingml/2006/main">
                <a:ext uri="{FF2B5EF4-FFF2-40B4-BE49-F238E27FC236}">
                  <a16:creationId xmlns:a16="http://schemas.microsoft.com/office/drawing/2014/main" id="{D11F8D86-7CC3-226A-9B85-7EF17F4D6E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
                      <a:extLst>
                        <a:ext uri="{FF2B5EF4-FFF2-40B4-BE49-F238E27FC236}">
                          <a16:creationId xmlns:a16="http://schemas.microsoft.com/office/drawing/2014/main" id="{D11F8D86-7CC3-226A-9B85-7EF17F4D6ED8}"/>
                        </a:ext>
                      </a:extLst>
                    </pic:cNvPr>
                    <pic:cNvPicPr>
                      <a:picLocks noChangeAspect="1"/>
                    </pic:cNvPicPr>
                  </pic:nvPicPr>
                  <pic:blipFill>
                    <a:blip r:embed="rId9"/>
                    <a:stretch>
                      <a:fillRect/>
                    </a:stretch>
                  </pic:blipFill>
                  <pic:spPr>
                    <a:xfrm>
                      <a:off x="0" y="0"/>
                      <a:ext cx="3635600" cy="2799333"/>
                    </a:xfrm>
                    <a:prstGeom prst="rect">
                      <a:avLst/>
                    </a:prstGeom>
                    <a:ln>
                      <a:solidFill>
                        <a:schemeClr val="tx1"/>
                      </a:solidFill>
                    </a:ln>
                  </pic:spPr>
                </pic:pic>
              </a:graphicData>
            </a:graphic>
          </wp:inline>
        </w:drawing>
      </w:r>
    </w:p>
    <w:p w14:paraId="56FC1F50" w14:textId="77777777" w:rsidR="00735236" w:rsidRDefault="00735236" w:rsidP="00735236">
      <w:pPr>
        <w:pStyle w:val="MDPI51figurecaption"/>
      </w:pPr>
      <w:r>
        <w:t>Figure 2 – Timeline Map of Similar Literatures</w:t>
      </w:r>
    </w:p>
    <w:p w14:paraId="214A22F8" w14:textId="735D6AF2" w:rsidR="00735236" w:rsidRDefault="00735236" w:rsidP="00735236">
      <w:pPr>
        <w:pStyle w:val="MDPI52figure"/>
      </w:pPr>
      <w:r>
        <w:rPr>
          <w:noProof/>
        </w:rPr>
        <w:lastRenderedPageBreak/>
        <w:drawing>
          <wp:inline distT="0" distB="0" distL="0" distR="0" wp14:anchorId="39B1B6D3" wp14:editId="5591DB3C">
            <wp:extent cx="3639820" cy="2962910"/>
            <wp:effectExtent l="0" t="0" r="0" b="0"/>
            <wp:docPr id="127055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9820" cy="2962910"/>
                    </a:xfrm>
                    <a:prstGeom prst="rect">
                      <a:avLst/>
                    </a:prstGeom>
                    <a:noFill/>
                  </pic:spPr>
                </pic:pic>
              </a:graphicData>
            </a:graphic>
          </wp:inline>
        </w:drawing>
      </w:r>
    </w:p>
    <w:p w14:paraId="342C54F1" w14:textId="77777777" w:rsidR="00735236" w:rsidRDefault="00735236" w:rsidP="00735236">
      <w:pPr>
        <w:pStyle w:val="MDPI51figurecaption"/>
      </w:pPr>
      <w:r>
        <w:t xml:space="preserve">Figure 3 - A Map of Similar Studies on </w:t>
      </w:r>
      <w:r w:rsidRPr="00735236">
        <w:t>Smart</w:t>
      </w:r>
      <w:r>
        <w:t xml:space="preserve"> Sensing Chairs</w:t>
      </w:r>
    </w:p>
    <w:p w14:paraId="23C37B04" w14:textId="77777777" w:rsidR="00735236" w:rsidRDefault="00735236" w:rsidP="00735236">
      <w:pPr>
        <w:pStyle w:val="MDPI22heading2"/>
      </w:pPr>
      <w:r>
        <w:t>Sensor systems</w:t>
      </w:r>
    </w:p>
    <w:p w14:paraId="1D531DA6" w14:textId="77777777" w:rsidR="00735236" w:rsidRDefault="00735236" w:rsidP="00735236">
      <w:pPr>
        <w:pStyle w:val="MDPI31text"/>
      </w:pPr>
      <w:r>
        <w:t>As anticipated, various scholarly papers use different types of sensor devices to detect different sitting postures. In summary, they can be divided into 4 overarching categories:</w:t>
      </w:r>
    </w:p>
    <w:p w14:paraId="18A530F0" w14:textId="77777777" w:rsidR="00735236" w:rsidRDefault="00735236" w:rsidP="00735236">
      <w:pPr>
        <w:pStyle w:val="MDPI31text"/>
      </w:pPr>
      <w:r>
        <w:t>•</w:t>
      </w:r>
      <w:r>
        <w:tab/>
        <w:t>Smart Sensing Chairs using Pressure Sensors</w:t>
      </w:r>
    </w:p>
    <w:p w14:paraId="1453338B" w14:textId="77777777" w:rsidR="00735236" w:rsidRDefault="00735236" w:rsidP="00735236">
      <w:pPr>
        <w:pStyle w:val="MDPI31text"/>
      </w:pPr>
      <w:r>
        <w:t>•</w:t>
      </w:r>
      <w:r>
        <w:tab/>
        <w:t>Smart Sensing Chairs using Flex Sensors</w:t>
      </w:r>
    </w:p>
    <w:p w14:paraId="56ED127E" w14:textId="77777777" w:rsidR="00735236" w:rsidRDefault="00735236" w:rsidP="00735236">
      <w:pPr>
        <w:pStyle w:val="MDPI31text"/>
      </w:pPr>
      <w:r>
        <w:t>•</w:t>
      </w:r>
      <w:r>
        <w:tab/>
        <w:t>Smart Sensor Chairs using Mixed Sensor Systems</w:t>
      </w:r>
    </w:p>
    <w:p w14:paraId="5FEB520D" w14:textId="77777777" w:rsidR="00735236" w:rsidRDefault="00735236" w:rsidP="00735236">
      <w:pPr>
        <w:pStyle w:val="MDPI31text"/>
      </w:pPr>
      <w:r>
        <w:t>•</w:t>
      </w:r>
      <w:r>
        <w:tab/>
        <w:t>Smart Sensing Chairs using Image Processing</w:t>
      </w:r>
    </w:p>
    <w:p w14:paraId="49D6CB8C" w14:textId="77777777" w:rsidR="00735236" w:rsidRDefault="00735236" w:rsidP="00735236">
      <w:pPr>
        <w:pStyle w:val="MDPI31text"/>
      </w:pPr>
    </w:p>
    <w:p w14:paraId="61B7943D" w14:textId="77777777" w:rsidR="00735236" w:rsidRDefault="00735236" w:rsidP="00735236">
      <w:pPr>
        <w:pStyle w:val="MDPI22heading2"/>
      </w:pPr>
      <w:r>
        <w:t>Sensing Chair using Pressure Sensors</w:t>
      </w:r>
    </w:p>
    <w:p w14:paraId="5ABEC7FE" w14:textId="77777777" w:rsidR="00735236" w:rsidRDefault="00735236" w:rsidP="00735236">
      <w:pPr>
        <w:pStyle w:val="MDPI23heading3"/>
      </w:pPr>
      <w:r>
        <w:t>Force Sensing/Sensitive Sensor (FSR)</w:t>
      </w:r>
    </w:p>
    <w:p w14:paraId="640B4153" w14:textId="0F36062A" w:rsidR="00735236" w:rsidRDefault="00735236" w:rsidP="00735236">
      <w:pPr>
        <w:pStyle w:val="MDPI31text"/>
      </w:pPr>
      <w:r>
        <w:t>Force Sensing Resistors are also known as force sensors which are commonly used to measure the forces applied to its surface area. These sensors work by varying their output resistance based on the pressure being applied to it. Typically, the overall resistance decreases as more</w:t>
      </w:r>
      <w:r w:rsidR="008F541B">
        <w:t xml:space="preserve"> </w:t>
      </w:r>
      <w:r w:rsidR="00C97B26">
        <w:t>direct</w:t>
      </w:r>
      <w:r>
        <w:t xml:space="preserve"> pressure is applied</w:t>
      </w:r>
      <w:r w:rsidR="008F541B">
        <w:t xml:space="preserve"> to the sensor </w:t>
      </w:r>
      <w:r>
        <w:t>[9]. To be able to get the reading from this sensor, it normally connected directly to a microcontroller such as an Arduino or like get its reading.  Figure 1 shows an example of how a FSR sensor commonly looks like.</w:t>
      </w:r>
    </w:p>
    <w:p w14:paraId="76598B4B" w14:textId="77777777" w:rsidR="00735236" w:rsidRDefault="00735236" w:rsidP="00735236">
      <w:pPr>
        <w:pStyle w:val="MDPI31text"/>
      </w:pPr>
    </w:p>
    <w:p w14:paraId="1ED5F621" w14:textId="6441B58E" w:rsidR="00735236" w:rsidRDefault="00735236" w:rsidP="00735236">
      <w:pPr>
        <w:pStyle w:val="MDPI52figure"/>
      </w:pPr>
      <w:r>
        <w:rPr>
          <w:noProof/>
        </w:rPr>
        <w:lastRenderedPageBreak/>
        <w:drawing>
          <wp:inline distT="0" distB="0" distL="0" distR="0" wp14:anchorId="00DF0B85" wp14:editId="5747EF04">
            <wp:extent cx="2546985" cy="2546985"/>
            <wp:effectExtent l="19050" t="19050" r="5715" b="5715"/>
            <wp:docPr id="434154816" name="Picture 3" descr="A square black and white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54816" name="Picture 3" descr="A square black and white devi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1480" cy="2571480"/>
                    </a:xfrm>
                    <a:prstGeom prst="rect">
                      <a:avLst/>
                    </a:prstGeom>
                    <a:noFill/>
                    <a:ln>
                      <a:solidFill>
                        <a:schemeClr val="tx1"/>
                      </a:solidFill>
                    </a:ln>
                  </pic:spPr>
                </pic:pic>
              </a:graphicData>
            </a:graphic>
          </wp:inline>
        </w:drawing>
      </w:r>
    </w:p>
    <w:p w14:paraId="115015D3" w14:textId="77777777" w:rsidR="00735236" w:rsidRDefault="00735236" w:rsidP="00735236">
      <w:pPr>
        <w:pStyle w:val="MDPI51figurecaption"/>
      </w:pPr>
      <w:r>
        <w:t xml:space="preserve">Figure 4- A Force </w:t>
      </w:r>
      <w:r w:rsidRPr="00735236">
        <w:t>Sensing</w:t>
      </w:r>
      <w:r>
        <w:t xml:space="preserve"> Resistor</w:t>
      </w:r>
    </w:p>
    <w:p w14:paraId="1DB680A9" w14:textId="302D67E8" w:rsidR="00CB219E" w:rsidRDefault="00057ED3" w:rsidP="00735236">
      <w:pPr>
        <w:pStyle w:val="MDPI31text"/>
      </w:pPr>
      <w:r>
        <w:t>Furthermore, it was said</w:t>
      </w:r>
      <w:r w:rsidR="00230F90">
        <w:t xml:space="preserve"> that </w:t>
      </w:r>
      <w:r w:rsidR="000D386D">
        <w:t xml:space="preserve">among studies </w:t>
      </w:r>
      <w:r w:rsidR="006F3B47">
        <w:t>there are 2 main</w:t>
      </w:r>
      <w:r w:rsidR="00D162E9">
        <w:t xml:space="preserve"> </w:t>
      </w:r>
      <w:r w:rsidR="006F3B47">
        <w:t>approaches</w:t>
      </w:r>
      <w:r w:rsidR="00D162E9">
        <w:t xml:space="preserve"> </w:t>
      </w:r>
      <w:r w:rsidR="00730AE0">
        <w:t>being employed</w:t>
      </w:r>
      <w:r w:rsidR="00D162E9">
        <w:t xml:space="preserve"> </w:t>
      </w:r>
      <w:r w:rsidR="00DA3662">
        <w:t xml:space="preserve">in the placement of </w:t>
      </w:r>
      <w:r w:rsidR="00AA3144">
        <w:t>pressure</w:t>
      </w:r>
      <w:r w:rsidR="00D162E9">
        <w:t>/FSR</w:t>
      </w:r>
      <w:r w:rsidR="00AA3144">
        <w:t xml:space="preserve"> sensors in</w:t>
      </w:r>
      <w:r>
        <w:t xml:space="preserve"> smart sensing chairs</w:t>
      </w:r>
      <w:r w:rsidR="00DA3662">
        <w:t xml:space="preserve"> systems:</w:t>
      </w:r>
      <w:r w:rsidR="00FB1248">
        <w:t xml:space="preserve"> </w:t>
      </w:r>
      <w:r w:rsidR="00945382">
        <w:t>using a</w:t>
      </w:r>
      <w:r w:rsidR="00FB1248">
        <w:t xml:space="preserve"> dense sensor array and a sparse sensor array</w:t>
      </w:r>
      <w:r w:rsidR="000D386D">
        <w:t xml:space="preserve"> </w:t>
      </w:r>
      <w:r>
        <w:fldChar w:fldCharType="begin"/>
      </w:r>
      <w:r>
        <w:instrText xml:space="preserve"> ADDIN ZOTERO_ITEM CSL_CITATION {"citationID":"OIYmtk0K","properties":{"formattedCitation":"[12]","plainCitation":"[12]","noteIndex":0},"citationItems":[{"id":223,"uris":["http://zotero.org/users/11398818/items/2HFDN9YP"],"itemData":{"id":223,"type":"article-journal","container-title":"IEEE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fldChar w:fldCharType="separate"/>
      </w:r>
      <w:r w:rsidRPr="00155325">
        <w:t>[12]</w:t>
      </w:r>
      <w:r>
        <w:fldChar w:fldCharType="end"/>
      </w:r>
      <w:r>
        <w:t>.</w:t>
      </w:r>
      <w:r w:rsidR="00945382">
        <w:t xml:space="preserve"> A dense sensor array </w:t>
      </w:r>
      <w:r w:rsidR="00E116C4">
        <w:t xml:space="preserve">can be a </w:t>
      </w:r>
      <w:r w:rsidR="00AC478D">
        <w:t xml:space="preserve">flexible </w:t>
      </w:r>
      <w:r w:rsidR="00E116C4">
        <w:t xml:space="preserve">mat or an e-textile material that contains </w:t>
      </w:r>
      <w:r w:rsidR="00A52879">
        <w:t xml:space="preserve">multiple pressure sensors that are </w:t>
      </w:r>
      <w:r w:rsidR="00A10201">
        <w:t xml:space="preserve">greatly interconnected </w:t>
      </w:r>
      <w:r w:rsidR="00F4404D">
        <w:t>together,</w:t>
      </w:r>
      <w:r w:rsidR="00056FD5">
        <w:t xml:space="preserve"> </w:t>
      </w:r>
      <w:r w:rsidR="00F4404D">
        <w:t xml:space="preserve">functioning </w:t>
      </w:r>
      <w:r w:rsidR="00056FD5">
        <w:t>a</w:t>
      </w:r>
      <w:r w:rsidR="00F4404D">
        <w:t xml:space="preserve">s a </w:t>
      </w:r>
      <w:r w:rsidR="00056FD5">
        <w:t>single unit</w:t>
      </w:r>
      <w:r w:rsidR="00A10201">
        <w:t>. On the other hand</w:t>
      </w:r>
      <w:r w:rsidR="00056FD5">
        <w:t>, a sparse sensor array</w:t>
      </w:r>
      <w:r w:rsidR="00923CA2">
        <w:t xml:space="preserve"> </w:t>
      </w:r>
      <w:r w:rsidR="00AC478D">
        <w:t>goes</w:t>
      </w:r>
      <w:r w:rsidR="00923CA2">
        <w:t xml:space="preserve"> the idea of having</w:t>
      </w:r>
      <w:r w:rsidR="00EA1D64">
        <w:t xml:space="preserve"> </w:t>
      </w:r>
      <w:r w:rsidR="00F4404D">
        <w:t>several</w:t>
      </w:r>
      <w:r w:rsidR="00923CA2">
        <w:t xml:space="preserve"> individual </w:t>
      </w:r>
      <w:r w:rsidR="00F4404D">
        <w:t xml:space="preserve">pressure </w:t>
      </w:r>
      <w:r w:rsidR="00923CA2">
        <w:t xml:space="preserve">sensors placed at strategic point </w:t>
      </w:r>
      <w:r w:rsidR="00EA1D64">
        <w:t>around</w:t>
      </w:r>
      <w:r w:rsidR="00AC478D">
        <w:t xml:space="preserve"> the </w:t>
      </w:r>
      <w:r w:rsidR="00F4404D">
        <w:t>chair.</w:t>
      </w:r>
    </w:p>
    <w:p w14:paraId="38B96BD5" w14:textId="77777777" w:rsidR="00741E43" w:rsidRDefault="00741E43" w:rsidP="00735236">
      <w:pPr>
        <w:pStyle w:val="MDPI31text"/>
      </w:pPr>
    </w:p>
    <w:p w14:paraId="6295253B" w14:textId="3FE72E1C" w:rsidR="00741E43" w:rsidRDefault="004144C5" w:rsidP="004144C5">
      <w:pPr>
        <w:pStyle w:val="MDPI31text"/>
      </w:pPr>
      <w:r>
        <w:t>Dense Sensor Array</w:t>
      </w:r>
    </w:p>
    <w:p w14:paraId="566060EE" w14:textId="529EE4DF" w:rsidR="000426F6" w:rsidRDefault="000426F6" w:rsidP="000426F6">
      <w:pPr>
        <w:pStyle w:val="MDPI41tablecaption"/>
      </w:pPr>
      <w:r>
        <w:rPr>
          <w:b/>
        </w:rPr>
        <w:t xml:space="preserve">Table </w:t>
      </w:r>
      <w:r w:rsidR="00D46295">
        <w:rPr>
          <w:b/>
        </w:rPr>
        <w:t>2</w:t>
      </w:r>
      <w:r w:rsidRPr="00325902">
        <w:rPr>
          <w:b/>
        </w:rPr>
        <w:t>.</w:t>
      </w:r>
      <w:r w:rsidRPr="00325902">
        <w:t xml:space="preserve"> </w:t>
      </w:r>
      <w:r w:rsidR="009D27C1">
        <w:t>List of Studies that used dense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1890"/>
        <w:gridCol w:w="4975"/>
      </w:tblGrid>
      <w:tr w:rsidR="000426F6" w:rsidRPr="00EF08AF" w14:paraId="3E83882F" w14:textId="77777777" w:rsidTr="005D7B57">
        <w:tc>
          <w:tcPr>
            <w:tcW w:w="992" w:type="dxa"/>
            <w:tcBorders>
              <w:bottom w:val="single" w:sz="4" w:space="0" w:color="auto"/>
            </w:tcBorders>
            <w:shd w:val="clear" w:color="auto" w:fill="auto"/>
            <w:vAlign w:val="center"/>
          </w:tcPr>
          <w:p w14:paraId="4A738186" w14:textId="25AF7698" w:rsidR="000426F6" w:rsidRPr="007F7C8C" w:rsidRDefault="00176972" w:rsidP="00285E1F">
            <w:pPr>
              <w:pStyle w:val="MDPI42tablebody"/>
              <w:spacing w:line="240" w:lineRule="auto"/>
              <w:rPr>
                <w:b/>
                <w:snapToGrid/>
              </w:rPr>
            </w:pPr>
            <w:r>
              <w:rPr>
                <w:b/>
                <w:snapToGrid/>
              </w:rPr>
              <w:t>Reference</w:t>
            </w:r>
          </w:p>
        </w:tc>
        <w:tc>
          <w:tcPr>
            <w:tcW w:w="1890" w:type="dxa"/>
            <w:tcBorders>
              <w:bottom w:val="single" w:sz="4" w:space="0" w:color="auto"/>
            </w:tcBorders>
            <w:shd w:val="clear" w:color="auto" w:fill="auto"/>
            <w:vAlign w:val="center"/>
          </w:tcPr>
          <w:p w14:paraId="4C3CBD35" w14:textId="2FE4E0DC" w:rsidR="000426F6" w:rsidRPr="007F7C8C" w:rsidRDefault="005D7B57" w:rsidP="00285E1F">
            <w:pPr>
              <w:pStyle w:val="MDPI42tablebody"/>
              <w:spacing w:line="240" w:lineRule="auto"/>
              <w:rPr>
                <w:b/>
                <w:snapToGrid/>
              </w:rPr>
            </w:pPr>
            <w:r>
              <w:rPr>
                <w:b/>
                <w:snapToGrid/>
              </w:rPr>
              <w:t>Author</w:t>
            </w:r>
          </w:p>
        </w:tc>
        <w:tc>
          <w:tcPr>
            <w:tcW w:w="4975" w:type="dxa"/>
            <w:tcBorders>
              <w:bottom w:val="single" w:sz="4" w:space="0" w:color="auto"/>
            </w:tcBorders>
            <w:shd w:val="clear" w:color="auto" w:fill="auto"/>
            <w:vAlign w:val="center"/>
          </w:tcPr>
          <w:p w14:paraId="513377B0" w14:textId="676C61E8" w:rsidR="000426F6" w:rsidRPr="007F7C8C" w:rsidRDefault="00BA0BAB" w:rsidP="00285E1F">
            <w:pPr>
              <w:pStyle w:val="MDPI42tablebody"/>
              <w:spacing w:line="240" w:lineRule="auto"/>
              <w:rPr>
                <w:b/>
                <w:snapToGrid/>
              </w:rPr>
            </w:pPr>
            <w:r>
              <w:rPr>
                <w:b/>
                <w:snapToGrid/>
              </w:rPr>
              <w:t xml:space="preserve">Sensor </w:t>
            </w:r>
          </w:p>
        </w:tc>
      </w:tr>
      <w:tr w:rsidR="000426F6" w:rsidRPr="00EF08AF" w14:paraId="66BC9ABB" w14:textId="77777777" w:rsidTr="005D7B57">
        <w:tc>
          <w:tcPr>
            <w:tcW w:w="992" w:type="dxa"/>
            <w:shd w:val="clear" w:color="auto" w:fill="auto"/>
            <w:vAlign w:val="center"/>
          </w:tcPr>
          <w:p w14:paraId="570C4678" w14:textId="1428B5C7" w:rsidR="000426F6" w:rsidRPr="00F220D4" w:rsidRDefault="004144C5" w:rsidP="00285E1F">
            <w:pPr>
              <w:pStyle w:val="MDPI42tablebody"/>
              <w:spacing w:line="240" w:lineRule="auto"/>
            </w:pPr>
            <w:r>
              <w:fldChar w:fldCharType="begin"/>
            </w:r>
            <w:r w:rsidR="00546FFF">
              <w:instrText xml:space="preserve"> ADDIN ZOTERO_ITEM CSL_CITATION {"citationID":"efAO9FWF","properties":{"formattedCitation":"[13]","plainCitation":"[13]","noteIndex":0},"citationItems":[{"id":105,"uris":["http://zotero.org/groups/5004747/items/N5KK9WGQ"],"itemData":{"id":105,"type":"article-journal","abstract":"This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fldChar w:fldCharType="separate"/>
            </w:r>
            <w:r w:rsidR="00546FFF" w:rsidRPr="00546FFF">
              <w:t>[13]</w:t>
            </w:r>
            <w:r>
              <w:fldChar w:fldCharType="end"/>
            </w:r>
          </w:p>
        </w:tc>
        <w:tc>
          <w:tcPr>
            <w:tcW w:w="1890" w:type="dxa"/>
            <w:shd w:val="clear" w:color="auto" w:fill="auto"/>
            <w:vAlign w:val="center"/>
          </w:tcPr>
          <w:p w14:paraId="0CF849CE" w14:textId="428D71C9" w:rsidR="000426F6" w:rsidRPr="00F220D4" w:rsidRDefault="00546FFF" w:rsidP="00285E1F">
            <w:pPr>
              <w:pStyle w:val="MDPI42tablebody"/>
              <w:spacing w:line="240" w:lineRule="auto"/>
            </w:pPr>
            <w:r w:rsidRPr="00546FFF">
              <w:t>Ahmad et al., 2021</w:t>
            </w:r>
          </w:p>
        </w:tc>
        <w:tc>
          <w:tcPr>
            <w:tcW w:w="4975" w:type="dxa"/>
            <w:shd w:val="clear" w:color="auto" w:fill="auto"/>
            <w:vAlign w:val="center"/>
          </w:tcPr>
          <w:p w14:paraId="2C342001" w14:textId="4AF97D31" w:rsidR="000426F6" w:rsidRPr="00F220D4" w:rsidRDefault="00176972" w:rsidP="00285E1F">
            <w:pPr>
              <w:pStyle w:val="MDPI42tablebody"/>
              <w:spacing w:line="240" w:lineRule="auto"/>
            </w:pPr>
            <w:r w:rsidRPr="00176972">
              <w:t>Screen Printed Pressure sensor units (16 Array)</w:t>
            </w:r>
          </w:p>
        </w:tc>
      </w:tr>
      <w:tr w:rsidR="000426F6" w:rsidRPr="00EF08AF" w14:paraId="016A9B38" w14:textId="77777777" w:rsidTr="005D7B57">
        <w:tc>
          <w:tcPr>
            <w:tcW w:w="992" w:type="dxa"/>
            <w:shd w:val="clear" w:color="auto" w:fill="auto"/>
            <w:vAlign w:val="center"/>
          </w:tcPr>
          <w:p w14:paraId="6C88E600" w14:textId="6B1B8766" w:rsidR="000426F6" w:rsidRPr="00F220D4" w:rsidRDefault="00D81A03" w:rsidP="00285E1F">
            <w:pPr>
              <w:pStyle w:val="MDPI42tablebody"/>
              <w:spacing w:line="240" w:lineRule="auto"/>
            </w:pPr>
            <w:r>
              <w:fldChar w:fldCharType="begin"/>
            </w:r>
            <w:r>
              <w:instrText xml:space="preserve"> ADDIN ZOTERO_ITEM CSL_CITATION {"citationID":"2CvoJyYS","properties":{"formattedCitation":"[14]","plainCitation":"[14]","noteIndex":0},"citationItems":[{"id":151,"uris":["http://zotero.org/users/11398818/items/IH6ZVDXW"],"itemData":{"id":151,"type":"article-journal","abstract":"&lt;p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fldChar w:fldCharType="separate"/>
            </w:r>
            <w:r w:rsidRPr="00D81A03">
              <w:t>[14]</w:t>
            </w:r>
            <w:r>
              <w:fldChar w:fldCharType="end"/>
            </w:r>
          </w:p>
        </w:tc>
        <w:tc>
          <w:tcPr>
            <w:tcW w:w="1890" w:type="dxa"/>
            <w:shd w:val="clear" w:color="auto" w:fill="auto"/>
            <w:vAlign w:val="center"/>
          </w:tcPr>
          <w:p w14:paraId="5AEC87AF" w14:textId="34C113F0" w:rsidR="000426F6" w:rsidRPr="00F220D4" w:rsidRDefault="00D81A03" w:rsidP="00285E1F">
            <w:pPr>
              <w:pStyle w:val="MDPI42tablebody"/>
              <w:spacing w:line="240" w:lineRule="auto"/>
            </w:pPr>
            <w:r w:rsidRPr="00D81A03">
              <w:t>Huang et al., 2017</w:t>
            </w:r>
          </w:p>
        </w:tc>
        <w:tc>
          <w:tcPr>
            <w:tcW w:w="4975" w:type="dxa"/>
            <w:shd w:val="clear" w:color="auto" w:fill="auto"/>
            <w:vAlign w:val="center"/>
          </w:tcPr>
          <w:p w14:paraId="3F1E1DD0" w14:textId="48101989" w:rsidR="000426F6" w:rsidRPr="00F220D4" w:rsidRDefault="00176972" w:rsidP="00285E1F">
            <w:pPr>
              <w:pStyle w:val="MDPI42tablebody"/>
              <w:spacing w:line="240" w:lineRule="auto"/>
            </w:pPr>
            <w:r w:rsidRPr="00176972">
              <w:t>52x44 Piezo-Resistive Sensor Array</w:t>
            </w:r>
          </w:p>
        </w:tc>
      </w:tr>
      <w:tr w:rsidR="00D81A03" w:rsidRPr="00EF08AF" w14:paraId="5BC06A98" w14:textId="77777777" w:rsidTr="005D7B57">
        <w:tc>
          <w:tcPr>
            <w:tcW w:w="992" w:type="dxa"/>
            <w:shd w:val="clear" w:color="auto" w:fill="auto"/>
            <w:vAlign w:val="center"/>
          </w:tcPr>
          <w:p w14:paraId="578D2D52" w14:textId="3D1962B5" w:rsidR="00D81A03" w:rsidRPr="00F220D4" w:rsidRDefault="004A7176" w:rsidP="00285E1F">
            <w:pPr>
              <w:pStyle w:val="MDPI42tablebody"/>
              <w:spacing w:line="240" w:lineRule="auto"/>
            </w:pPr>
            <w:r>
              <w:fldChar w:fldCharType="begin"/>
            </w:r>
            <w:r w:rsidR="0061122C">
              <w:instrText xml:space="preserve"> ADDIN ZOTERO_ITEM CSL_CITATION {"citationID":"c6o3mHus","properties":{"formattedCitation":"[15]","plainCitation":"[15]","noteIndex":0},"citationItems":[{"id":163,"uris":["http://zotero.org/users/11398818/items/L7KAFSQC"],"itemData":{"id":163,"type":"article-journal","container-title":"Sensors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fldChar w:fldCharType="separate"/>
            </w:r>
            <w:r w:rsidR="0061122C" w:rsidRPr="0061122C">
              <w:t>[15]</w:t>
            </w:r>
            <w:r>
              <w:fldChar w:fldCharType="end"/>
            </w:r>
          </w:p>
        </w:tc>
        <w:tc>
          <w:tcPr>
            <w:tcW w:w="1890" w:type="dxa"/>
            <w:shd w:val="clear" w:color="auto" w:fill="auto"/>
            <w:vAlign w:val="center"/>
          </w:tcPr>
          <w:p w14:paraId="5E1097D3" w14:textId="21CB6CDE" w:rsidR="00D81A03" w:rsidRPr="00F220D4" w:rsidRDefault="004A7176" w:rsidP="00285E1F">
            <w:pPr>
              <w:pStyle w:val="MDPI42tablebody"/>
              <w:spacing w:line="240" w:lineRule="auto"/>
            </w:pPr>
            <w:r w:rsidRPr="004A7176">
              <w:t>Ran et al., 2021</w:t>
            </w:r>
          </w:p>
        </w:tc>
        <w:tc>
          <w:tcPr>
            <w:tcW w:w="4975" w:type="dxa"/>
            <w:shd w:val="clear" w:color="auto" w:fill="auto"/>
            <w:vAlign w:val="center"/>
          </w:tcPr>
          <w:p w14:paraId="3D9D6F37" w14:textId="3F9E4197" w:rsidR="00D81A03" w:rsidRPr="00F220D4" w:rsidRDefault="004A7176" w:rsidP="00285E1F">
            <w:pPr>
              <w:pStyle w:val="MDPI42tablebody"/>
              <w:spacing w:line="240" w:lineRule="auto"/>
            </w:pPr>
            <w:r w:rsidRPr="004A7176">
              <w:t>Pressure Array (IMM00014, I-MOTION)</w:t>
            </w:r>
          </w:p>
        </w:tc>
      </w:tr>
      <w:tr w:rsidR="004A7176" w:rsidRPr="00EF08AF" w14:paraId="3F300268" w14:textId="77777777" w:rsidTr="005D7B57">
        <w:tc>
          <w:tcPr>
            <w:tcW w:w="992" w:type="dxa"/>
            <w:shd w:val="clear" w:color="auto" w:fill="auto"/>
            <w:vAlign w:val="center"/>
          </w:tcPr>
          <w:p w14:paraId="7BC98447" w14:textId="0E2929C0" w:rsidR="004A7176" w:rsidRDefault="00BF76FB" w:rsidP="00285E1F">
            <w:pPr>
              <w:pStyle w:val="MDPI42tablebody"/>
              <w:spacing w:line="240" w:lineRule="auto"/>
            </w:pPr>
            <w:r>
              <w:fldChar w:fldCharType="begin"/>
            </w:r>
            <w:r w:rsidR="0061122C">
              <w:instrText xml:space="preserve"> ADDIN ZOTERO_ITEM CSL_CITATION {"citationID":"sE5sJgZi","properties":{"formattedCitation":"[16]","plainCitation":"[16]","noteIndex":0},"citationItems":[{"id":161,"uris":["http://zotero.org/users/11398818/items/JP76KCNB"],"itemData":{"id":161,"type":"article-journal","container-title":"Sensors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fldChar w:fldCharType="separate"/>
            </w:r>
            <w:r w:rsidR="0061122C" w:rsidRPr="0061122C">
              <w:t>[16]</w:t>
            </w:r>
            <w:r>
              <w:fldChar w:fldCharType="end"/>
            </w:r>
          </w:p>
        </w:tc>
        <w:tc>
          <w:tcPr>
            <w:tcW w:w="1890" w:type="dxa"/>
            <w:shd w:val="clear" w:color="auto" w:fill="auto"/>
            <w:vAlign w:val="center"/>
          </w:tcPr>
          <w:p w14:paraId="7CE49033" w14:textId="58199C51" w:rsidR="004A7176" w:rsidRPr="004A7176" w:rsidRDefault="0089129A" w:rsidP="00285E1F">
            <w:pPr>
              <w:pStyle w:val="MDPI42tablebody"/>
              <w:spacing w:line="240" w:lineRule="auto"/>
            </w:pPr>
            <w:r w:rsidRPr="0089129A">
              <w:t>Kim et al, 2018</w:t>
            </w:r>
          </w:p>
        </w:tc>
        <w:tc>
          <w:tcPr>
            <w:tcW w:w="4975" w:type="dxa"/>
            <w:shd w:val="clear" w:color="auto" w:fill="auto"/>
            <w:vAlign w:val="center"/>
          </w:tcPr>
          <w:p w14:paraId="677CF0D5" w14:textId="0C8DDFA1" w:rsidR="004A7176" w:rsidRPr="004A7176" w:rsidRDefault="009B0D8E" w:rsidP="00285E1F">
            <w:pPr>
              <w:pStyle w:val="MDPI42tablebody"/>
              <w:spacing w:line="240" w:lineRule="auto"/>
            </w:pPr>
            <w:r w:rsidRPr="009B0D8E">
              <w:t>Textile Pressure Sensors</w:t>
            </w:r>
            <w:r>
              <w:t xml:space="preserve"> (Woven Fabric)</w:t>
            </w:r>
          </w:p>
        </w:tc>
      </w:tr>
      <w:tr w:rsidR="0089129A" w:rsidRPr="00EF08AF" w14:paraId="1F43FC68" w14:textId="77777777" w:rsidTr="005D7B57">
        <w:tc>
          <w:tcPr>
            <w:tcW w:w="992" w:type="dxa"/>
            <w:shd w:val="clear" w:color="auto" w:fill="auto"/>
            <w:vAlign w:val="center"/>
          </w:tcPr>
          <w:p w14:paraId="4550FD60" w14:textId="1CF71593" w:rsidR="0089129A" w:rsidRDefault="0089129A" w:rsidP="00285E1F">
            <w:pPr>
              <w:pStyle w:val="MDPI42tablebody"/>
              <w:spacing w:line="240" w:lineRule="auto"/>
            </w:pPr>
            <w:r>
              <w:fldChar w:fldCharType="begin"/>
            </w:r>
            <w:r w:rsidR="0061122C">
              <w:instrText xml:space="preserve"> ADDIN ZOTERO_ITEM CSL_CITATION {"citationID":"Eeu0cy2w","properties":{"formattedCitation":"[17]","plainCitation":"[17]","noteIndex":0},"citationItems":[{"id":170,"uris":["http://zotero.org/users/11398818/items/DXZPDRQ4"],"itemData":{"id":170,"type":"chapter","container-title":"Engineering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P."},{"family":"Vieira","given":"Pedro"}],"accessed":{"date-parts":[["2023",10,25]]},"issued":{"date-parts":[["2013"]]}}}],"schema":"https://github.com/citation-style-language/schema/raw/master/csl-citation.json"} </w:instrText>
            </w:r>
            <w:r>
              <w:fldChar w:fldCharType="separate"/>
            </w:r>
            <w:r w:rsidR="0061122C" w:rsidRPr="0061122C">
              <w:t>[17]</w:t>
            </w:r>
            <w:r>
              <w:fldChar w:fldCharType="end"/>
            </w:r>
          </w:p>
        </w:tc>
        <w:tc>
          <w:tcPr>
            <w:tcW w:w="1890" w:type="dxa"/>
            <w:shd w:val="clear" w:color="auto" w:fill="auto"/>
            <w:vAlign w:val="center"/>
          </w:tcPr>
          <w:p w14:paraId="4F152890" w14:textId="3178E3A8" w:rsidR="0089129A" w:rsidRPr="0089129A" w:rsidRDefault="0089129A" w:rsidP="00285E1F">
            <w:pPr>
              <w:pStyle w:val="MDPI42tablebody"/>
              <w:spacing w:line="240" w:lineRule="auto"/>
            </w:pPr>
            <w:r w:rsidRPr="0089129A">
              <w:t>Martins et al. 2013</w:t>
            </w:r>
          </w:p>
        </w:tc>
        <w:tc>
          <w:tcPr>
            <w:tcW w:w="4975" w:type="dxa"/>
            <w:shd w:val="clear" w:color="auto" w:fill="auto"/>
            <w:vAlign w:val="center"/>
          </w:tcPr>
          <w:p w14:paraId="79C1EA3C" w14:textId="62C26043" w:rsidR="0089129A" w:rsidRPr="009B0D8E" w:rsidRDefault="0089129A" w:rsidP="00285E1F">
            <w:pPr>
              <w:pStyle w:val="MDPI42tablebody"/>
              <w:spacing w:line="240" w:lineRule="auto"/>
            </w:pPr>
            <w:r w:rsidRPr="0089129A">
              <w:t>Low resolution matrix of Pressure Sensors</w:t>
            </w:r>
          </w:p>
        </w:tc>
      </w:tr>
      <w:tr w:rsidR="0089129A" w:rsidRPr="00EF08AF" w14:paraId="7700E42D" w14:textId="77777777" w:rsidTr="005D7B57">
        <w:tc>
          <w:tcPr>
            <w:tcW w:w="992" w:type="dxa"/>
            <w:shd w:val="clear" w:color="auto" w:fill="auto"/>
            <w:vAlign w:val="center"/>
          </w:tcPr>
          <w:p w14:paraId="464E470B" w14:textId="533AD7E3" w:rsidR="0089129A" w:rsidRDefault="0061122C" w:rsidP="00285E1F">
            <w:pPr>
              <w:pStyle w:val="MDPI42tablebody"/>
              <w:spacing w:line="240" w:lineRule="auto"/>
            </w:pPr>
            <w:r>
              <w:fldChar w:fldCharType="begin"/>
            </w:r>
            <w:r>
              <w:instrText xml:space="preserve"> ADDIN ZOTERO_ITEM CSL_CITATION {"citationID":"lgzA9TsU","properties":{"formattedCitation":"[18]","plainCitation":"[18]","noteIndex":0},"citationItems":[{"id":214,"uris":["http://zotero.org/users/11398818/items/SBMQ83RY"],"itemData":{"id":214,"type":"article-journal","abstract":"Sitting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schema":"https://github.com/citation-style-language/schema/raw/master/csl-citation.json"} </w:instrText>
            </w:r>
            <w:r>
              <w:fldChar w:fldCharType="separate"/>
            </w:r>
            <w:r w:rsidRPr="0061122C">
              <w:t>[18]</w:t>
            </w:r>
            <w:r>
              <w:fldChar w:fldCharType="end"/>
            </w:r>
          </w:p>
        </w:tc>
        <w:tc>
          <w:tcPr>
            <w:tcW w:w="1890" w:type="dxa"/>
            <w:shd w:val="clear" w:color="auto" w:fill="auto"/>
            <w:vAlign w:val="center"/>
          </w:tcPr>
          <w:p w14:paraId="44084896" w14:textId="79468949" w:rsidR="0089129A" w:rsidRPr="0089129A" w:rsidRDefault="0061122C" w:rsidP="00285E1F">
            <w:pPr>
              <w:pStyle w:val="MDPI42tablebody"/>
              <w:spacing w:line="240" w:lineRule="auto"/>
            </w:pPr>
            <w:r w:rsidRPr="0089129A">
              <w:t>Kim et al, 2018</w:t>
            </w:r>
          </w:p>
        </w:tc>
        <w:tc>
          <w:tcPr>
            <w:tcW w:w="4975" w:type="dxa"/>
            <w:shd w:val="clear" w:color="auto" w:fill="auto"/>
            <w:vAlign w:val="center"/>
          </w:tcPr>
          <w:p w14:paraId="0CD5894C" w14:textId="0280D78D" w:rsidR="0089129A" w:rsidRPr="0089129A" w:rsidRDefault="0061122C" w:rsidP="00285E1F">
            <w:pPr>
              <w:pStyle w:val="MDPI42tablebody"/>
              <w:spacing w:line="240" w:lineRule="auto"/>
            </w:pPr>
            <w:r w:rsidRPr="0061122C">
              <w:t>8x8 Pressure Mat Sensor</w:t>
            </w:r>
          </w:p>
        </w:tc>
      </w:tr>
      <w:tr w:rsidR="00B62C65" w:rsidRPr="00EF08AF" w14:paraId="2E9870CB" w14:textId="77777777" w:rsidTr="005D7B57">
        <w:tc>
          <w:tcPr>
            <w:tcW w:w="992" w:type="dxa"/>
            <w:shd w:val="clear" w:color="auto" w:fill="auto"/>
            <w:vAlign w:val="center"/>
          </w:tcPr>
          <w:p w14:paraId="3272C174" w14:textId="6ABBBA8D" w:rsidR="00B62C65" w:rsidRDefault="00B62C65" w:rsidP="00285E1F">
            <w:pPr>
              <w:pStyle w:val="MDPI42tablebody"/>
              <w:spacing w:line="240" w:lineRule="auto"/>
            </w:pPr>
            <w:r>
              <w:fldChar w:fldCharType="begin"/>
            </w:r>
            <w:r w:rsidR="00B62A6E">
              <w:instrText xml:space="preserve"> ADDIN ZOTERO_ITEM CSL_CITATION {"citationID":"Fn0xDTVx","properties":{"formattedCitation":"[19]","plainCitation":"[19]","noteIndex":0},"citationItems":[{"id":143,"uris":["http://zotero.org/users/11398818/items/6LWNY69L"],"itemData":{"id":143,"type":"article-journal","abstract":"As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fldChar w:fldCharType="separate"/>
            </w:r>
            <w:r w:rsidR="00B62A6E" w:rsidRPr="00B62A6E">
              <w:t>[19]</w:t>
            </w:r>
            <w:r>
              <w:fldChar w:fldCharType="end"/>
            </w:r>
          </w:p>
        </w:tc>
        <w:tc>
          <w:tcPr>
            <w:tcW w:w="1890" w:type="dxa"/>
            <w:shd w:val="clear" w:color="auto" w:fill="auto"/>
            <w:vAlign w:val="center"/>
          </w:tcPr>
          <w:p w14:paraId="77745BD3" w14:textId="1D7095D5" w:rsidR="00B62C65" w:rsidRPr="0089129A" w:rsidRDefault="00B62C65" w:rsidP="00285E1F">
            <w:pPr>
              <w:pStyle w:val="MDPI42tablebody"/>
              <w:spacing w:line="240" w:lineRule="auto"/>
            </w:pPr>
            <w:r w:rsidRPr="00B62C65">
              <w:t>Cai et al. 2021</w:t>
            </w:r>
          </w:p>
        </w:tc>
        <w:tc>
          <w:tcPr>
            <w:tcW w:w="4975" w:type="dxa"/>
            <w:shd w:val="clear" w:color="auto" w:fill="auto"/>
            <w:vAlign w:val="center"/>
          </w:tcPr>
          <w:p w14:paraId="45F3A1F1" w14:textId="6D65438E" w:rsidR="00B62C65" w:rsidRPr="0061122C" w:rsidRDefault="00B62C65" w:rsidP="00285E1F">
            <w:pPr>
              <w:pStyle w:val="MDPI42tablebody"/>
              <w:spacing w:line="240" w:lineRule="auto"/>
            </w:pPr>
            <w:r w:rsidRPr="00B62C65">
              <w:t>3x3 Flexible Array Pressure Sensor</w:t>
            </w:r>
          </w:p>
        </w:tc>
      </w:tr>
      <w:tr w:rsidR="00B62A6E" w:rsidRPr="00EF08AF" w14:paraId="30758EE5" w14:textId="77777777" w:rsidTr="005D7B57">
        <w:tc>
          <w:tcPr>
            <w:tcW w:w="992" w:type="dxa"/>
            <w:shd w:val="clear" w:color="auto" w:fill="auto"/>
            <w:vAlign w:val="center"/>
          </w:tcPr>
          <w:p w14:paraId="6993025C" w14:textId="6E6E33C3" w:rsidR="00B62A6E" w:rsidRDefault="00B62A6E" w:rsidP="00285E1F">
            <w:pPr>
              <w:pStyle w:val="MDPI42tablebody"/>
              <w:spacing w:line="240" w:lineRule="auto"/>
            </w:pPr>
            <w:r>
              <w:fldChar w:fldCharType="begin"/>
            </w:r>
            <w:r>
              <w:instrText xml:space="preserve"> ADDIN ZOTERO_ITEM CSL_CITATION {"citationID":"oFxY4myT","properties":{"formattedCitation":"[20]","plainCitation":"[20]","noteIndex":0},"citationItems":[{"id":220,"uris":["http://zotero.org/users/11398818/items/L4XCYESC"],"itemData":{"id":220,"type":"article-journal","container-title":"Biomedical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fldChar w:fldCharType="separate"/>
            </w:r>
            <w:r w:rsidRPr="00B62A6E">
              <w:t>[20]</w:t>
            </w:r>
            <w:r>
              <w:fldChar w:fldCharType="end"/>
            </w:r>
          </w:p>
        </w:tc>
        <w:tc>
          <w:tcPr>
            <w:tcW w:w="1890" w:type="dxa"/>
            <w:shd w:val="clear" w:color="auto" w:fill="auto"/>
            <w:vAlign w:val="center"/>
          </w:tcPr>
          <w:p w14:paraId="47CE6A00" w14:textId="07BCF732" w:rsidR="00B62A6E" w:rsidRPr="00B62C65" w:rsidRDefault="00B62A6E" w:rsidP="00285E1F">
            <w:pPr>
              <w:pStyle w:val="MDPI42tablebody"/>
              <w:spacing w:line="240" w:lineRule="auto"/>
            </w:pPr>
            <w:r w:rsidRPr="00B62A6E">
              <w:t>Fan et al., 2022</w:t>
            </w:r>
          </w:p>
        </w:tc>
        <w:tc>
          <w:tcPr>
            <w:tcW w:w="4975" w:type="dxa"/>
            <w:shd w:val="clear" w:color="auto" w:fill="auto"/>
            <w:vAlign w:val="center"/>
          </w:tcPr>
          <w:p w14:paraId="54C54F06" w14:textId="5095187F" w:rsidR="00B62A6E" w:rsidRPr="00B62C65" w:rsidRDefault="00060983" w:rsidP="00285E1F">
            <w:pPr>
              <w:pStyle w:val="MDPI42tablebody"/>
              <w:spacing w:line="240" w:lineRule="auto"/>
            </w:pPr>
            <w:r w:rsidRPr="00060983">
              <w:t>44 × 52 Pressure Sensor Array</w:t>
            </w:r>
          </w:p>
        </w:tc>
      </w:tr>
      <w:tr w:rsidR="00060983" w:rsidRPr="00EF08AF" w14:paraId="0A66302A" w14:textId="77777777" w:rsidTr="005D7B57">
        <w:tc>
          <w:tcPr>
            <w:tcW w:w="992" w:type="dxa"/>
            <w:shd w:val="clear" w:color="auto" w:fill="auto"/>
            <w:vAlign w:val="center"/>
          </w:tcPr>
          <w:p w14:paraId="624AA2D3" w14:textId="157353D3" w:rsidR="00060983" w:rsidRDefault="00060983" w:rsidP="00285E1F">
            <w:pPr>
              <w:pStyle w:val="MDPI42tablebody"/>
              <w:spacing w:line="240" w:lineRule="auto"/>
            </w:pPr>
            <w:r>
              <w:fldChar w:fldCharType="begin"/>
            </w:r>
            <w:r w:rsidR="00941318">
              <w:instrText xml:space="preserve"> ADDIN ZOTERO_ITEM CSL_CITATION {"citationID":"sIlbxc6u","properties":{"formattedCitation":"[21]","plainCitation":"[21]","noteIndex":0},"citationItems":[{"id":232,"uris":["http://zotero.org/users/11398818/items/ZMS5CAZB"],"itemData":{"id":232,"type":"article-journal","container-title":"IEEE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fldChar w:fldCharType="separate"/>
            </w:r>
            <w:r w:rsidR="00941318" w:rsidRPr="00941318">
              <w:t>[21]</w:t>
            </w:r>
            <w:r>
              <w:fldChar w:fldCharType="end"/>
            </w:r>
          </w:p>
        </w:tc>
        <w:tc>
          <w:tcPr>
            <w:tcW w:w="1890" w:type="dxa"/>
            <w:shd w:val="clear" w:color="auto" w:fill="auto"/>
            <w:vAlign w:val="center"/>
          </w:tcPr>
          <w:p w14:paraId="64556AEB" w14:textId="35601C9A" w:rsidR="00060983" w:rsidRPr="00B62A6E" w:rsidRDefault="00060983" w:rsidP="00285E1F">
            <w:pPr>
              <w:pStyle w:val="MDPI42tablebody"/>
              <w:spacing w:line="240" w:lineRule="auto"/>
            </w:pPr>
            <w:r w:rsidRPr="00060983">
              <w:t>Xu et al, 2013</w:t>
            </w:r>
          </w:p>
        </w:tc>
        <w:tc>
          <w:tcPr>
            <w:tcW w:w="4975" w:type="dxa"/>
            <w:shd w:val="clear" w:color="auto" w:fill="auto"/>
            <w:vAlign w:val="center"/>
          </w:tcPr>
          <w:p w14:paraId="3BF39349" w14:textId="2E16C151" w:rsidR="00060983" w:rsidRPr="00060983" w:rsidRDefault="00941318" w:rsidP="00285E1F">
            <w:pPr>
              <w:pStyle w:val="MDPI42tablebody"/>
              <w:spacing w:line="240" w:lineRule="auto"/>
            </w:pPr>
            <w:r w:rsidRPr="00941318">
              <w:t>Textile Pressure Sensor Array</w:t>
            </w:r>
          </w:p>
        </w:tc>
      </w:tr>
    </w:tbl>
    <w:p w14:paraId="0BC87712" w14:textId="77777777" w:rsidR="000426F6" w:rsidRDefault="000426F6" w:rsidP="00735236">
      <w:pPr>
        <w:pStyle w:val="MDPI31text"/>
      </w:pPr>
    </w:p>
    <w:p w14:paraId="0808ED4D" w14:textId="77777777" w:rsidR="00F47055" w:rsidRDefault="00F47055" w:rsidP="00735236">
      <w:pPr>
        <w:pStyle w:val="MDPI31text"/>
      </w:pPr>
    </w:p>
    <w:p w14:paraId="30098E6A" w14:textId="4F24011E" w:rsidR="00764085" w:rsidRDefault="00764085" w:rsidP="00764085">
      <w:pPr>
        <w:pStyle w:val="MDPI31text"/>
      </w:pPr>
      <w:r>
        <w:t>Sparse</w:t>
      </w:r>
      <w:r>
        <w:t xml:space="preserve"> Sensor Array</w:t>
      </w:r>
    </w:p>
    <w:p w14:paraId="52B6207F" w14:textId="77777777" w:rsidR="00764085" w:rsidRDefault="00764085" w:rsidP="00735236">
      <w:pPr>
        <w:pStyle w:val="MDPI31text"/>
      </w:pPr>
    </w:p>
    <w:p w14:paraId="4861FE38" w14:textId="6609B6CB" w:rsidR="00735236" w:rsidRDefault="00735236" w:rsidP="00735236">
      <w:pPr>
        <w:pStyle w:val="MDPI31text"/>
      </w:pPr>
      <w:r>
        <w:t xml:space="preserve"> Mutlu et al. in 2007 [10] integrated 19 different FSRs into the seating cushion and used the </w:t>
      </w:r>
      <w:r w:rsidR="000920EF">
        <w:t>Simple Logistic</w:t>
      </w:r>
      <w:r>
        <w:t xml:space="preserve"> </w:t>
      </w:r>
      <w:r w:rsidR="000920EF">
        <w:t xml:space="preserve">Regression </w:t>
      </w:r>
      <w:r>
        <w:t>ML algorithm to achieve 78% accuracy in classifying 10 different postures. Tsai et al. [11] used 13 pressure sensors to classify 10 sitting postures and was able to achieve an accuracy of 99.10% using the SVM ML algorithm. Aminosharieh Najafi et al. [12] applied 8 sensors (4 on the seating cushion and 4 on the back rest) and used EMN algorithm to classify 8 sitting posture and achieved an accuracy of 91.68%. In addition to this, there was a Desktop Graphical User Interface (GUI) application which displayed the senor reading in real-time. [13] added 6 sensors which was placed on the seating cushion and resulted in an 81.5% classification accuracy using SOM (ISOM-SPR) ML algorithm.</w:t>
      </w:r>
    </w:p>
    <w:p w14:paraId="648F9F2C" w14:textId="77777777" w:rsidR="00735236" w:rsidRDefault="00735236" w:rsidP="00735236">
      <w:pPr>
        <w:pStyle w:val="MDPI31text"/>
      </w:pPr>
    </w:p>
    <w:p w14:paraId="72627784" w14:textId="77777777" w:rsidR="00735236" w:rsidRDefault="00735236" w:rsidP="00735236">
      <w:pPr>
        <w:pStyle w:val="MDPI23heading3"/>
      </w:pPr>
      <w:r>
        <w:t>Load Cells</w:t>
      </w:r>
    </w:p>
    <w:p w14:paraId="4690069A" w14:textId="77777777" w:rsidR="00735236" w:rsidRDefault="00735236" w:rsidP="00735236">
      <w:pPr>
        <w:pStyle w:val="MDPI31text"/>
      </w:pPr>
      <w:r>
        <w:t>Load cells are another variation of force sensor which is commonly used to measure monitor sitting postures. Under the hood, it works by converting the mechanical force being applied to it into digital signals which can be read by microcontrollers. Roh et al in 2018 [14] developed a smart chair by integrating 4 load cell sensors within the chair sitting cushion to classify 6 sitting postures. An accuracy of 97.94% was achieved using a SVM (RBF kernel) ML model. Similarly, Pereira and Plácido Da Silva in 2023 [15] distributed 3 load cells across the seat’s cushion in order to classify 8 sitting postures; overall they were able to a classification accuracy of 98.50%.</w:t>
      </w:r>
    </w:p>
    <w:p w14:paraId="16746554" w14:textId="77777777" w:rsidR="00735236" w:rsidRDefault="00735236" w:rsidP="00735236">
      <w:pPr>
        <w:pStyle w:val="MDPI31text"/>
      </w:pPr>
    </w:p>
    <w:p w14:paraId="1E5A2155" w14:textId="19822DE6" w:rsidR="00735236" w:rsidRDefault="00735236" w:rsidP="00735236">
      <w:pPr>
        <w:pStyle w:val="MDPI52figure"/>
      </w:pPr>
      <w:r>
        <w:rPr>
          <w:noProof/>
        </w:rPr>
        <w:drawing>
          <wp:inline distT="0" distB="0" distL="0" distR="0" wp14:anchorId="1CE2A203" wp14:editId="3D6E1DCA">
            <wp:extent cx="2306595" cy="2038580"/>
            <wp:effectExtent l="19050" t="19050" r="0" b="0"/>
            <wp:docPr id="307332705" name="Picture 1" descr="Several wires connected to a de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32705" name="Picture 1" descr="Several wires connected to a devic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0439" cy="2041978"/>
                    </a:xfrm>
                    <a:prstGeom prst="rect">
                      <a:avLst/>
                    </a:prstGeom>
                    <a:noFill/>
                    <a:ln>
                      <a:solidFill>
                        <a:schemeClr val="tx1"/>
                      </a:solidFill>
                    </a:ln>
                  </pic:spPr>
                </pic:pic>
              </a:graphicData>
            </a:graphic>
          </wp:inline>
        </w:drawing>
      </w:r>
    </w:p>
    <w:p w14:paraId="02BD7620" w14:textId="77777777" w:rsidR="00735236" w:rsidRDefault="00735236" w:rsidP="00735236">
      <w:pPr>
        <w:pStyle w:val="MDPI51figurecaption"/>
      </w:pPr>
      <w:r>
        <w:t>Figure 5 - Load Cells</w:t>
      </w:r>
    </w:p>
    <w:p w14:paraId="39695E9A" w14:textId="77777777" w:rsidR="00735236" w:rsidRDefault="00735236" w:rsidP="00735236">
      <w:pPr>
        <w:pStyle w:val="MDPI23heading3"/>
      </w:pPr>
      <w:r>
        <w:t>Textile Pressure Sensor</w:t>
      </w:r>
    </w:p>
    <w:p w14:paraId="1A5EFD89" w14:textId="77777777" w:rsidR="00735236" w:rsidRDefault="00735236" w:rsidP="00735236">
      <w:pPr>
        <w:pStyle w:val="MDPI31text"/>
      </w:pPr>
      <w:r>
        <w:t>A textile-based pressure sensor is normally composed of a soft fabric material. This sensor consists of a conductive thread pattern placed over a dielectric material that serves as a substrate between the threads. Figure 4 shows an example of how each layer within the textile pressure sensor is structured.</w:t>
      </w:r>
    </w:p>
    <w:p w14:paraId="1FF2FBA6" w14:textId="77777777" w:rsidR="00735236" w:rsidRDefault="00735236" w:rsidP="00735236">
      <w:pPr>
        <w:pStyle w:val="MDPI31text"/>
      </w:pPr>
    </w:p>
    <w:p w14:paraId="2276B9F0" w14:textId="3FC7DE17" w:rsidR="00735236" w:rsidRDefault="00735236" w:rsidP="00735236">
      <w:pPr>
        <w:pStyle w:val="MDPI52figure"/>
      </w:pPr>
      <w:r>
        <w:rPr>
          <w:noProof/>
        </w:rPr>
        <w:drawing>
          <wp:inline distT="0" distB="0" distL="0" distR="0" wp14:anchorId="796E2F89" wp14:editId="3AD32BFB">
            <wp:extent cx="3010089" cy="1145505"/>
            <wp:effectExtent l="19050" t="19050" r="0" b="0"/>
            <wp:docPr id="1892929650" name="Picture 1" descr="Sensors 18 01190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18 01190 g00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79926" cy="1172082"/>
                    </a:xfrm>
                    <a:prstGeom prst="rect">
                      <a:avLst/>
                    </a:prstGeom>
                    <a:noFill/>
                    <a:ln>
                      <a:solidFill>
                        <a:schemeClr val="tx1"/>
                      </a:solidFill>
                    </a:ln>
                  </pic:spPr>
                </pic:pic>
              </a:graphicData>
            </a:graphic>
          </wp:inline>
        </w:drawing>
      </w:r>
    </w:p>
    <w:p w14:paraId="7FCF1975" w14:textId="77777777" w:rsidR="00735236" w:rsidRDefault="00735236" w:rsidP="00735236">
      <w:pPr>
        <w:pStyle w:val="MDPI51figurecaption"/>
      </w:pPr>
      <w:r>
        <w:t>Figure 6 - Textile Pressure Sensor composition [16]</w:t>
      </w:r>
    </w:p>
    <w:p w14:paraId="471096BD" w14:textId="2FB5BDD0" w:rsidR="00735236" w:rsidRDefault="00735236" w:rsidP="00735236">
      <w:pPr>
        <w:pStyle w:val="MDPI31text"/>
      </w:pPr>
      <w:r>
        <w:t>A few research studies were found to have used textile sensors to classify sitting postures. One of which was Kim et al [17], who developed a washable textile pressure sensor and incorporated it into their chair system to classify 7 sitting postures using a decision algorithm. Another study proposed a “eCushion” device which is made up of a textile pressure array sensor that can detect 7 different sitting postures at 85.9% accuracy [18]. Additionally, Martínez-Estrada et al [19] also developed something similar by using 10 presence textile capacitive sensor (embroidered) sensors.</w:t>
      </w:r>
    </w:p>
    <w:p w14:paraId="2A11CCF8" w14:textId="77777777" w:rsidR="00735236" w:rsidRDefault="00735236" w:rsidP="00735236">
      <w:pPr>
        <w:pStyle w:val="MDPI31text"/>
      </w:pPr>
    </w:p>
    <w:p w14:paraId="6273A69A" w14:textId="77777777" w:rsidR="00735236" w:rsidRDefault="00735236" w:rsidP="00735236">
      <w:pPr>
        <w:pStyle w:val="MDPI23heading3"/>
      </w:pPr>
      <w:r>
        <w:t>Sensing Chair using Flex Sensors</w:t>
      </w:r>
    </w:p>
    <w:p w14:paraId="09CB48E7" w14:textId="77777777" w:rsidR="00735236" w:rsidRDefault="00735236" w:rsidP="00735236">
      <w:pPr>
        <w:pStyle w:val="MDPI31text"/>
      </w:pPr>
      <w:r>
        <w:lastRenderedPageBreak/>
        <w:t xml:space="preserve">Flex sensors are another variation of sensors that is being used by various studies to classify different sitting postures. A flex sensor, also known as a bend sensor works by measuring the degree of displacement resulting from the bending action being applied to the sensor [20]. </w:t>
      </w:r>
    </w:p>
    <w:p w14:paraId="56B8690F" w14:textId="77777777" w:rsidR="00735236" w:rsidRDefault="00735236" w:rsidP="00735236">
      <w:pPr>
        <w:pStyle w:val="MDPI31text"/>
      </w:pPr>
      <w:r>
        <w:t xml:space="preserve">It was seen that the primary use of flex sensors in the classification of sitting postures is not a widely popular approach among various studies. Overall, there were only 2 studies identified that utilized this method for sitting posture detection. The first was by Hu et al [21] who developed a smart sensing chair using 6 flex sensors and a 2-layer Artificial neural network (ANN) for detecting 7 sitting postures and achieved an accuracy of 97.43%. The second was by [22] which also developed a similar system without the use of an ML model which aimed at detecting 7 different sitting postures. </w:t>
      </w:r>
    </w:p>
    <w:p w14:paraId="7BA3458E" w14:textId="77777777" w:rsidR="00735236" w:rsidRDefault="00735236" w:rsidP="00735236">
      <w:pPr>
        <w:pStyle w:val="MDPI31text"/>
      </w:pPr>
      <w:r>
        <w:t xml:space="preserve"> </w:t>
      </w:r>
    </w:p>
    <w:p w14:paraId="266C37A9" w14:textId="3D664EBF" w:rsidR="00735236" w:rsidRDefault="00735236" w:rsidP="00735236">
      <w:pPr>
        <w:pStyle w:val="MDPI52figure"/>
      </w:pPr>
      <w:r w:rsidRPr="00735236">
        <w:rPr>
          <w:noProof/>
        </w:rPr>
        <w:drawing>
          <wp:inline distT="0" distB="0" distL="0" distR="0" wp14:anchorId="37B37FD2" wp14:editId="41A17A60">
            <wp:extent cx="1683195" cy="1683195"/>
            <wp:effectExtent l="0" t="0" r="0" b="0"/>
            <wp:docPr id="541246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5165" cy="1685165"/>
                    </a:xfrm>
                    <a:prstGeom prst="rect">
                      <a:avLst/>
                    </a:prstGeom>
                    <a:noFill/>
                  </pic:spPr>
                </pic:pic>
              </a:graphicData>
            </a:graphic>
          </wp:inline>
        </w:drawing>
      </w:r>
    </w:p>
    <w:p w14:paraId="21E13672" w14:textId="064B015E" w:rsidR="00735236" w:rsidRDefault="00735236" w:rsidP="00582397">
      <w:pPr>
        <w:pStyle w:val="MDPI51figurecaption"/>
      </w:pPr>
      <w:r>
        <w:t>Figure 7 - Flex Sensor</w:t>
      </w:r>
    </w:p>
    <w:p w14:paraId="57F28695" w14:textId="77777777" w:rsidR="00735236" w:rsidRDefault="00735236" w:rsidP="008202F8">
      <w:pPr>
        <w:pStyle w:val="MDPI23heading3"/>
      </w:pPr>
      <w:r>
        <w:t>Sensing Chair using Mixed Sensors</w:t>
      </w:r>
    </w:p>
    <w:p w14:paraId="0E21F3CC" w14:textId="77777777" w:rsidR="00735236" w:rsidRDefault="00735236" w:rsidP="00735236">
      <w:pPr>
        <w:pStyle w:val="MDPI31text"/>
      </w:pPr>
      <w:r>
        <w:t xml:space="preserve">While most studies utilize a singular type of sensor for posture detection, there are a selected few study that involved more than one type of sensor into their proposed smart chair system. With this method, the different sensors would theoretically work hand in hand to achieve the best classification outcome.  </w:t>
      </w:r>
    </w:p>
    <w:p w14:paraId="4792A1A4" w14:textId="1DA6A23D" w:rsidR="00735236" w:rsidRDefault="00735236" w:rsidP="00735236">
      <w:pPr>
        <w:pStyle w:val="MDPI31text"/>
      </w:pPr>
      <w:r>
        <w:t xml:space="preserve">Jeong and Park [23] utilized 6 pressure sensors (placed on the seating cushion) along with 6 Infrared Reflective Distance Sensors (placed on the back rest). By using the K-Nearest Network (KNN), they were able to classify 11 different sitting postures while achieving an accuracy of 92%. This study also highlighted one of the main limitations seen with other smart sensing systems. It was stated that the main limitation of entirely relying on pressure sensors is that the angle of spinal trunk rotation can’t be detected, which is an important aspect of a sitting posture. Similarly, (Cho et al, 2019) [24], used 16 pressure sensors place on the sitting cushion along with 2 ultrasonic sensors placed at the neck support region. With this configuration, they were able to achieve </w:t>
      </w:r>
      <w:r w:rsidR="008202F8">
        <w:t>96</w:t>
      </w:r>
      <w:r>
        <w:t xml:space="preserve">% accuracy using LBCNet to classify 15 sitting postures. Ma et </w:t>
      </w:r>
      <w:r w:rsidR="008202F8">
        <w:t>al. in</w:t>
      </w:r>
      <w:r>
        <w:t xml:space="preserve"> 2020 [25] developed a smart seating cushion which employed the </w:t>
      </w:r>
      <w:r w:rsidR="008202F8">
        <w:t>use of</w:t>
      </w:r>
      <w:r>
        <w:t xml:space="preserve"> 6 FSR sensors for detecting different sitting postures and an Inertial measurement unit (IMU) sensor to monitor user activity. </w:t>
      </w:r>
    </w:p>
    <w:p w14:paraId="1F9EA2B5" w14:textId="77777777" w:rsidR="008202F8" w:rsidRDefault="008202F8" w:rsidP="00735236">
      <w:pPr>
        <w:pStyle w:val="MDPI31text"/>
      </w:pPr>
    </w:p>
    <w:p w14:paraId="5F4FE3D2" w14:textId="77777777" w:rsidR="00735236" w:rsidRDefault="00735236" w:rsidP="008202F8">
      <w:pPr>
        <w:pStyle w:val="MDPI23heading3"/>
      </w:pPr>
      <w:r>
        <w:t>Smart Sensing Chairs using Image Processing</w:t>
      </w:r>
    </w:p>
    <w:p w14:paraId="16E3E7ED" w14:textId="77777777" w:rsidR="00735236" w:rsidRDefault="00735236" w:rsidP="00735236">
      <w:pPr>
        <w:pStyle w:val="MDPI31text"/>
      </w:pPr>
      <w:r>
        <w:t>There were some research papers that have investigated the application of image processing in the detection of improper sitting postures. This approach mostly involves the utilization of a digital camera actively positioned directly on the subjects. Furthermore, by employing the use of image processing techniques and algorithms, one can analyze each video frame to determine the sitting posture.</w:t>
      </w:r>
    </w:p>
    <w:p w14:paraId="52D5C9ED" w14:textId="6EB07C56" w:rsidR="00591202" w:rsidRDefault="00735236" w:rsidP="00591202">
      <w:pPr>
        <w:pStyle w:val="MDPI31text"/>
      </w:pPr>
      <w:r>
        <w:t xml:space="preserve">Mallare et al. in 2017 [26] developed a system utilizing 2 cameras strategically positioned at (front and side) angles in the detection of bad sitting postures. Overall, they were only able to achieve an accuracy of 61.3% using the SVM algorithm. Chen in 2019 [27] further improved on this by using a Astra3D Sensor which is a 3D depth camera. By </w:t>
      </w:r>
      <w:r>
        <w:lastRenderedPageBreak/>
        <w:t xml:space="preserve">using the OpenPose library along with CNN for the posture classification, an accuracy of 90% was achieved.  </w:t>
      </w:r>
    </w:p>
    <w:p w14:paraId="7FABA451" w14:textId="77777777" w:rsidR="00591202" w:rsidRDefault="00591202" w:rsidP="00591202">
      <w:pPr>
        <w:pStyle w:val="MDPI31text"/>
      </w:pPr>
    </w:p>
    <w:p w14:paraId="1E653CD3" w14:textId="77777777" w:rsidR="0025212C" w:rsidRDefault="0025212C" w:rsidP="00735236">
      <w:pPr>
        <w:pStyle w:val="MDPI31text"/>
      </w:pPr>
    </w:p>
    <w:p w14:paraId="5B79B495" w14:textId="77777777" w:rsidR="00735236" w:rsidRDefault="00735236" w:rsidP="0025212C">
      <w:pPr>
        <w:pStyle w:val="MDPI22heading2"/>
      </w:pPr>
      <w:r>
        <w:t>Machine Learning Classification Method</w:t>
      </w:r>
    </w:p>
    <w:p w14:paraId="67118E4B" w14:textId="657D5531" w:rsidR="00735236" w:rsidRDefault="00735236" w:rsidP="00735236">
      <w:pPr>
        <w:pStyle w:val="MDPI31text"/>
      </w:pPr>
      <w:r>
        <w:t xml:space="preserve">As expected, different machine learning algorithms are being used to classify different sitting postures. Two of the most used ML </w:t>
      </w:r>
      <w:r w:rsidR="008202F8">
        <w:t>models</w:t>
      </w:r>
      <w:r>
        <w:t xml:space="preserve"> among research studies was the CNN (Convolutional Neural Networks) [17,24,27–29] and ANN (Artificial Neural Networks) [13,30–33]. Other algorithms being used were KNN (K-Nearest Neighbors) [15,31], Decision Tree [25,34], SVM (Support Vector Machine) [11,14], RF (Random Forest) [35,36], SNN (Spiking Neural Network) [37], SLR (Simple Logistic Regression) [10</w:t>
      </w:r>
      <w:r w:rsidR="00A848C9">
        <w:t>], Self</w:t>
      </w:r>
      <w:r>
        <w:t xml:space="preserve">-Organizing Map [38], and Dynamic time Wrapping [18]. On the other hand, there were 7 studies that didn’t employ the use ML models in the classification of sitting postures [17,19,33,39–41]. Instead, most of these studies resulted in the implementation of straightforward threshold-based system. </w:t>
      </w:r>
      <w:r w:rsidR="00591202">
        <w:t>In the implementation of this approach</w:t>
      </w:r>
      <w:r>
        <w:t xml:space="preserve">, if the sensor data surpassed a specified threshold, a given posture is identified. </w:t>
      </w:r>
    </w:p>
    <w:p w14:paraId="0CF73C17" w14:textId="77777777" w:rsidR="00591202" w:rsidRDefault="00591202" w:rsidP="00735236">
      <w:pPr>
        <w:pStyle w:val="MDPI31text"/>
      </w:pPr>
    </w:p>
    <w:p w14:paraId="69ED0528" w14:textId="77777777" w:rsidR="008202F8" w:rsidRDefault="008202F8" w:rsidP="00735236">
      <w:pPr>
        <w:pStyle w:val="MDPI31text"/>
      </w:pPr>
    </w:p>
    <w:p w14:paraId="278CCF1B" w14:textId="77777777" w:rsidR="00735236" w:rsidRDefault="00735236" w:rsidP="0025212C">
      <w:pPr>
        <w:pStyle w:val="MDPI22heading2"/>
      </w:pPr>
      <w:r>
        <w:t>Machine Learning Performance Validation</w:t>
      </w:r>
    </w:p>
    <w:p w14:paraId="5FF1FBF3" w14:textId="629541F3" w:rsidR="00735236" w:rsidRDefault="00735236" w:rsidP="00735236">
      <w:pPr>
        <w:pStyle w:val="MDPI31text"/>
      </w:pPr>
      <w:r>
        <w:t xml:space="preserve">To perform concrete validation on an ML model’s performance and accuracy, most studies result in various methods such as the use of a confusion matrix and comparison between other ML models. </w:t>
      </w:r>
    </w:p>
    <w:p w14:paraId="63BA87E1" w14:textId="77777777" w:rsidR="00AE4DC0" w:rsidRDefault="00AE4DC0" w:rsidP="00735236">
      <w:pPr>
        <w:pStyle w:val="MDPI31text"/>
      </w:pPr>
    </w:p>
    <w:p w14:paraId="07562E4F" w14:textId="77777777" w:rsidR="00647ACF" w:rsidRDefault="00647ACF" w:rsidP="00735236">
      <w:pPr>
        <w:pStyle w:val="MDPI31text"/>
      </w:pPr>
    </w:p>
    <w:p w14:paraId="4D086549" w14:textId="77777777" w:rsidR="00647ACF" w:rsidRDefault="00647ACF" w:rsidP="00735236">
      <w:pPr>
        <w:pStyle w:val="MDPI31text"/>
      </w:pPr>
    </w:p>
    <w:p w14:paraId="044DA550" w14:textId="77777777" w:rsidR="00647ACF" w:rsidRDefault="00647ACF" w:rsidP="00735236">
      <w:pPr>
        <w:pStyle w:val="MDPI31text"/>
      </w:pPr>
    </w:p>
    <w:p w14:paraId="615B7B82" w14:textId="77777777" w:rsidR="00735236" w:rsidRDefault="00735236" w:rsidP="0025212C">
      <w:pPr>
        <w:pStyle w:val="MDPI22heading2"/>
      </w:pPr>
      <w:r>
        <w:t>Different Sitting Postures</w:t>
      </w:r>
    </w:p>
    <w:p w14:paraId="0D9E0917" w14:textId="77777777" w:rsidR="00735236" w:rsidRDefault="00735236" w:rsidP="00735236">
      <w:pPr>
        <w:pStyle w:val="MDPI31text"/>
      </w:pPr>
      <w:r>
        <w:t xml:space="preserve">Taking an in-depth look at Table 1 it was seen that across all the gathered research papers, there are varying number of postures being classified. Upon further analysis, it was quite evident to see that the more sitting postures that are being classified, the less accuracy its classification accuracy would be. Hence, that is one of the main reasons why most studies on average limit the number of postures to 5-7 positions, which are leaning left, leaning right, leaning backward, upright sitting, and leaning forwards [42]. The study that had the least number of postures classified was by Feng et al. [35] who used RFID tag to classify 3 sitting postures (a. Sitting straight, b. Leaning Forward, c. Leaning Backward). On the other hand, Wang et al. [37] looked at detecting up to 15 different postures which was the highest seen among other studies. </w:t>
      </w:r>
    </w:p>
    <w:p w14:paraId="02CF6930" w14:textId="77777777" w:rsidR="00735236" w:rsidRDefault="00735236" w:rsidP="00735236">
      <w:pPr>
        <w:pStyle w:val="MDPI31text"/>
      </w:pPr>
      <w:r>
        <w:t xml:space="preserve"> </w:t>
      </w:r>
    </w:p>
    <w:p w14:paraId="616A4CBE" w14:textId="77777777" w:rsidR="00AE4DC0" w:rsidRDefault="00AE4DC0" w:rsidP="0025212C">
      <w:pPr>
        <w:pStyle w:val="MDPI22heading2"/>
      </w:pPr>
      <w:r>
        <w:t>User Feedback System</w:t>
      </w:r>
    </w:p>
    <w:p w14:paraId="460F1095" w14:textId="28511CDE" w:rsidR="00AE4DC0" w:rsidRDefault="00AE4DC0" w:rsidP="00AE4DC0">
      <w:pPr>
        <w:pStyle w:val="MDPI31text"/>
      </w:pPr>
      <w:r>
        <w:t xml:space="preserve">The integration of a feedback system into a smart sensing chair is an integral component of enhancing the user experience. From the end user’s perspective, individuals should be able to receive real-time alerts whenever an improper sitting posture is being detected. It was seen that most studies focus on the classification aspects and leave out the implementation of a feedback platform. As shown in Figure 8 below, so far only 33% (11) of all the studies incorporated a kind of feedback platform that would encourage the user to maintain a correct posture. The implementation of mobile application was seen as the most used platform </w:t>
      </w:r>
      <w:r w:rsidR="0025212C">
        <w:t>for</w:t>
      </w:r>
      <w:r>
        <w:t xml:space="preserve"> alerting a user whenever an improper sitting posture is being detected. [24,31,38–40]. Another common method was the use of a Desktop application which was done by some studies [11,27,37,43]. Alternatively, instead of implementing an interactive platform such as a mobile or a desktop app, [32] proposed on the use of an haptic motor system integrated into the seating which would vibrate whenever an incorrect sitting posture is being detected. To even make the system as unintrusive as </w:t>
      </w:r>
      <w:r>
        <w:lastRenderedPageBreak/>
        <w:t>possible, [44] looked at using a RGB bulb capable of changing colors whenever an incorrect posture is being detected.</w:t>
      </w:r>
    </w:p>
    <w:p w14:paraId="4AFBEBC3" w14:textId="77777777" w:rsidR="00AE4DC0" w:rsidRDefault="00AE4DC0" w:rsidP="00AE4DC0">
      <w:pPr>
        <w:pStyle w:val="MDPI31text"/>
      </w:pPr>
      <w:r>
        <w:t xml:space="preserve"> </w:t>
      </w:r>
    </w:p>
    <w:p w14:paraId="70121FDC" w14:textId="2E13487B" w:rsidR="004A59FE" w:rsidRDefault="004A59FE" w:rsidP="00AE4DC0">
      <w:pPr>
        <w:pStyle w:val="MDPI31text"/>
      </w:pPr>
      <w:r>
        <w:rPr>
          <w:noProof/>
        </w:rPr>
        <w:drawing>
          <wp:inline distT="0" distB="0" distL="0" distR="0" wp14:anchorId="4A1A35C1" wp14:editId="1303C6D6">
            <wp:extent cx="3637907" cy="2195725"/>
            <wp:effectExtent l="0" t="0" r="1270" b="0"/>
            <wp:docPr id="11681336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1682" cy="2222146"/>
                    </a:xfrm>
                    <a:prstGeom prst="rect">
                      <a:avLst/>
                    </a:prstGeom>
                    <a:noFill/>
                  </pic:spPr>
                </pic:pic>
              </a:graphicData>
            </a:graphic>
          </wp:inline>
        </w:drawing>
      </w:r>
    </w:p>
    <w:p w14:paraId="3D906431" w14:textId="77777777" w:rsidR="00AE4DC0" w:rsidRDefault="00AE4DC0" w:rsidP="004A59FE">
      <w:pPr>
        <w:pStyle w:val="MDPI51figurecaption"/>
      </w:pPr>
      <w:r>
        <w:t>Figure 8 - Feedback System Percentage</w:t>
      </w:r>
    </w:p>
    <w:p w14:paraId="67608929" w14:textId="77777777" w:rsidR="00AE4DC0" w:rsidRDefault="00AE4DC0" w:rsidP="0025212C">
      <w:pPr>
        <w:pStyle w:val="MDPI22heading2"/>
      </w:pPr>
      <w:r>
        <w:t>(Internet of Things) IoT Integration with smart sensing chairs</w:t>
      </w:r>
    </w:p>
    <w:p w14:paraId="7D7AD02B" w14:textId="1B8FD2DF" w:rsidR="00AE4DC0" w:rsidRDefault="00AE4DC0" w:rsidP="00AE4DC0">
      <w:pPr>
        <w:pStyle w:val="MDPI31text"/>
      </w:pPr>
      <w:r>
        <w:t xml:space="preserve">Over recent years, IoT has gained in popularity and has become a game changer within certain industries. It was projected that by </w:t>
      </w:r>
      <w:r w:rsidR="002C0F71">
        <w:t>the year</w:t>
      </w:r>
      <w:r>
        <w:t xml:space="preserve"> 2030, there would be over 50 billion devices interconnected through IoT [45].  Ma et al. [25] highlighted the effectiveness of integrating IoT-based systems into healthcare sensors systems due to its major advantage of being able to seamlessly monitor user’s health data in real-time. The use of IoT systems for remote health monitoring is believed to not only reduce medical costs but could also aid in the early detection of chronic illnesses. Subsequently, this could potentially accelerate the treatment and improve overall life expectancy of an individual.</w:t>
      </w:r>
    </w:p>
    <w:p w14:paraId="01E842AA" w14:textId="478FD80B" w:rsidR="003A79BE" w:rsidRDefault="00AE4DC0" w:rsidP="00E11121">
      <w:pPr>
        <w:pStyle w:val="MDPI31text"/>
      </w:pPr>
      <w:r>
        <w:t xml:space="preserve">Now focusing on papers on smart sensing chairs that utilized IoT-based technology, Matuska et al. [39] used an Arduino-based microcontroller which communicated using the MQTT telemetry protocol in order detect 9 different sitting postures. The sensor data was sent in real-time data to a mobile application that alerted a user if an incorrect posture is being detected by signify ‘green”, “orange”, and “red” for standard sitting, bad sitting, and heavy load on backbone respectively. Similarly [40] developed a smart sensing chair which used the Blynk 2.0 platform to stream the sensor data to the web. Other studies such as [13] and [43] similarly used IoT for bad postures detection as well as providing valuable feedback to the end-user.  </w:t>
      </w:r>
    </w:p>
    <w:p w14:paraId="357DEBE1" w14:textId="77777777" w:rsidR="002B4990" w:rsidRDefault="002B4990" w:rsidP="00E11121">
      <w:pPr>
        <w:pStyle w:val="MDPI31text"/>
      </w:pPr>
    </w:p>
    <w:p w14:paraId="34099DE9" w14:textId="62E6B3E2" w:rsidR="00430029" w:rsidRDefault="00E11121" w:rsidP="003A79BE">
      <w:pPr>
        <w:pStyle w:val="MDPI22heading2"/>
      </w:pPr>
      <w:r>
        <w:t>System Limitations</w:t>
      </w:r>
    </w:p>
    <w:p w14:paraId="1E9CF679" w14:textId="77777777" w:rsidR="00E11121" w:rsidRDefault="00E11121" w:rsidP="003A79BE">
      <w:pPr>
        <w:pStyle w:val="MDPI22heading2"/>
      </w:pPr>
    </w:p>
    <w:p w14:paraId="34A6B156" w14:textId="36646F2C" w:rsidR="00AE4DC0" w:rsidRDefault="00AE4DC0" w:rsidP="00430029">
      <w:pPr>
        <w:pStyle w:val="MDPI22heading2"/>
      </w:pPr>
      <w:r>
        <w:t>Research Gaps</w:t>
      </w:r>
    </w:p>
    <w:p w14:paraId="79EDF001" w14:textId="77777777" w:rsidR="00AE4DC0" w:rsidRDefault="00AE4DC0" w:rsidP="00AE4DC0">
      <w:pPr>
        <w:pStyle w:val="MDPI31text"/>
      </w:pPr>
      <w:r>
        <w:t>Across all the research studies, it is apparent that there are different classification methods being used to classify different sitting postures. However, as previously discussed it was seen that a majority of studies primarily focus on the classification aspects of things and leave out the implementation of a feedback system to guide the user in maintaining a correct sitting posture. As discussed in the previous section, only 33% (11) of studies found developed an interface that would enforce correct sitting posture; five of which implemented the use of mobile application. Overall, the implementation of a mobile application looks to be a useful approach in notifying the end-users about maintaining proper sitting postures. However, it is quite important to acknowledge the research gap in this field of interest – specifically the lack of comprehensive evaluations in accessing user’s experience with these applications.</w:t>
      </w:r>
    </w:p>
    <w:p w14:paraId="381D464F" w14:textId="77777777" w:rsidR="00AE4DC0" w:rsidRDefault="00AE4DC0" w:rsidP="00AE4DC0">
      <w:pPr>
        <w:pStyle w:val="MDPI31text"/>
      </w:pPr>
      <w:r>
        <w:lastRenderedPageBreak/>
        <w:t xml:space="preserve">These few studies looked at the implementation of mobile application as a means of providing real-time feedback on one’s sitting postures. However, due to the lack of a comprehensive evaluation being conducted, a few questions are raised regarding the effectiveness, feasibility, and overall satisfaction from the user’s perspective when interacting with these apps.  According to ___, it is beneficial to capture other users’ perspective on a mobile app to gain a deep understanding of its strengths and weaknesses. </w:t>
      </w:r>
    </w:p>
    <w:p w14:paraId="561F068F" w14:textId="77777777" w:rsidR="00AE4DC0" w:rsidRDefault="00AE4DC0" w:rsidP="00AE4DC0">
      <w:pPr>
        <w:pStyle w:val="MDPI31text"/>
      </w:pPr>
      <w:r>
        <w:t xml:space="preserve">To address this research gap, future studies should go beyond focusing on achieving high classification accuracy of different sitting postures and prioritize conduction user-centered evaluations on 5the implemented feedback system. Methods such as interviews, surveys, and usability testing could be employed to collect valuable feedback. With this done, it would be very easy to gauge and measure the effectiveness of the proposed feedback system. </w:t>
      </w:r>
    </w:p>
    <w:p w14:paraId="16906FD2" w14:textId="77777777" w:rsidR="003A79BE" w:rsidRDefault="003A79BE" w:rsidP="00AE4DC0">
      <w:pPr>
        <w:pStyle w:val="MDPI31text"/>
      </w:pPr>
    </w:p>
    <w:p w14:paraId="7F4B8F2F" w14:textId="77777777" w:rsidR="00AE4DC0" w:rsidRDefault="00AE4DC0" w:rsidP="000B569B">
      <w:pPr>
        <w:pStyle w:val="MDPI22heading2"/>
      </w:pPr>
      <w:r>
        <w:t>The use and impact of Mobile apps in the healthcare sector</w:t>
      </w:r>
    </w:p>
    <w:p w14:paraId="6A0301E5" w14:textId="10C10C37" w:rsidR="00735236" w:rsidRDefault="00AE4DC0" w:rsidP="00AE4DC0">
      <w:pPr>
        <w:pStyle w:val="MDPI31text"/>
      </w:pPr>
      <w:r>
        <w:t xml:space="preserve">The use of mobile phones in the healthcare sector has rapidly been gaining in popularity in recent times. Mobile Health (MHealth) apps are mobile applications that are mostly tailored towards assisting both medical professionals and patients in the aspects of health management. According to (Lohnar, 2016), the number of mHealth apps are expected to be on an upward trend.   </w:t>
      </w:r>
    </w:p>
    <w:p w14:paraId="31A573B5" w14:textId="77777777" w:rsidR="00735236" w:rsidRPr="00735236" w:rsidRDefault="00735236" w:rsidP="00735236">
      <w:pPr>
        <w:pStyle w:val="MDPI31text"/>
      </w:pPr>
    </w:p>
    <w:p w14:paraId="07E11D5A" w14:textId="371C0440" w:rsidR="00E93210" w:rsidRPr="00FA04F1" w:rsidRDefault="00E93210" w:rsidP="00735236">
      <w:pPr>
        <w:pStyle w:val="MDPI21heading1"/>
      </w:pPr>
      <w:r w:rsidRPr="00FA04F1">
        <w:rPr>
          <w:lang w:eastAsia="zh-CN"/>
        </w:rPr>
        <w:t xml:space="preserve">2. </w:t>
      </w:r>
      <w:r w:rsidRPr="00FA04F1">
        <w:t>Materials and Methods</w:t>
      </w:r>
    </w:p>
    <w:p w14:paraId="622FA8FC" w14:textId="77777777" w:rsidR="00E93210" w:rsidRDefault="004846E4" w:rsidP="002D7D5E">
      <w:pPr>
        <w:pStyle w:val="MDPI31text"/>
      </w:pPr>
      <w:r>
        <w:t>The Materials and Methods should be described with sufficient details to allow others to replicate and build on the published results. Please note that the publication of your manuscript implicates that you must make all materials</w:t>
      </w:r>
      <w:r w:rsidR="00E93210">
        <w:t>, data, computer code, and protocols associated with the publication available to readers. Please disclose at the submission stage any restrictions on the availability of materials or information. New methods and protocols should be described in detail while well-established methods can be briefly described and appropriately cited.</w:t>
      </w:r>
    </w:p>
    <w:p w14:paraId="5972BA97" w14:textId="77777777" w:rsidR="00E93210" w:rsidRDefault="00E93210" w:rsidP="002D7D5E">
      <w:pPr>
        <w:pStyle w:val="MDPI31text"/>
      </w:pPr>
      <w:bookmarkStart w:id="0" w:name="page2"/>
      <w:bookmarkEnd w:id="0"/>
      <w:r>
        <w:t>Research manuscripts reporting large datasets that are deposited in a publicly available database should specify where the data have been deposited and provide the relevant accession numbers. If the accession numbers have not yet been obtained at the time of submission, please state that they will be provided during review. They must be provided prior to publication.</w:t>
      </w:r>
    </w:p>
    <w:p w14:paraId="216D140A" w14:textId="77777777" w:rsidR="00E93210" w:rsidRDefault="00E93210" w:rsidP="002D7D5E">
      <w:pPr>
        <w:pStyle w:val="MDPI31text"/>
      </w:pPr>
      <w:r>
        <w:t>Interventionary studies involving animals or humans</w:t>
      </w:r>
      <w:r w:rsidR="004846E4">
        <w:t>, and other studies that require ethical approval, must list the authority that provided approval and the corresponding ethical approval code.</w:t>
      </w:r>
    </w:p>
    <w:p w14:paraId="70A68DA9" w14:textId="77777777" w:rsidR="00E93210" w:rsidRPr="001F31D1" w:rsidRDefault="00E93210" w:rsidP="002D7D5E">
      <w:pPr>
        <w:pStyle w:val="MDPI21heading1"/>
      </w:pPr>
      <w:r w:rsidRPr="001F31D1">
        <w:t>3. Results</w:t>
      </w:r>
    </w:p>
    <w:p w14:paraId="409577EB" w14:textId="77777777" w:rsidR="00E93210" w:rsidRDefault="00E93210" w:rsidP="002D7D5E">
      <w:pPr>
        <w:pStyle w:val="MDPI31text"/>
      </w:pPr>
      <w:r>
        <w:t>This section may be divided by subheadings. It should provide a concise and precise description of the experimental results</w:t>
      </w:r>
      <w:r w:rsidR="004846E4">
        <w:t>, their interpretation, as well as the experimental conclusions that can be drawn.</w:t>
      </w:r>
    </w:p>
    <w:p w14:paraId="41263F06" w14:textId="77777777" w:rsidR="00E93210" w:rsidRPr="001F31D1" w:rsidRDefault="00E93210" w:rsidP="00070792">
      <w:pPr>
        <w:pStyle w:val="MDPI22heading2"/>
        <w:spacing w:before="240"/>
      </w:pPr>
      <w:r w:rsidRPr="001F31D1">
        <w:t>3.1. Subsection</w:t>
      </w:r>
    </w:p>
    <w:p w14:paraId="734C9C0C" w14:textId="77777777" w:rsidR="00E93210" w:rsidRDefault="00E93210" w:rsidP="00E93210">
      <w:pPr>
        <w:pStyle w:val="MDPI23heading3"/>
      </w:pPr>
      <w:r>
        <w:t>3.1.1. Subsubsection</w:t>
      </w:r>
    </w:p>
    <w:p w14:paraId="5D0B7484" w14:textId="77777777" w:rsidR="00E93210" w:rsidRPr="003030D2" w:rsidRDefault="00E93210" w:rsidP="00E93210">
      <w:pPr>
        <w:pStyle w:val="MDPI35textbeforelist"/>
      </w:pPr>
      <w:r w:rsidRPr="003030D2">
        <w:t>Bulleted lists look like this:</w:t>
      </w:r>
    </w:p>
    <w:p w14:paraId="1B81C50C" w14:textId="77777777" w:rsidR="00E93210" w:rsidRPr="003030D2" w:rsidRDefault="00E93210" w:rsidP="00DC04F0">
      <w:pPr>
        <w:pStyle w:val="MDPI38bullet"/>
        <w:spacing w:before="60"/>
      </w:pPr>
      <w:r w:rsidRPr="003030D2">
        <w:t>F</w:t>
      </w:r>
      <w:r w:rsidR="004846E4">
        <w:t>irst bullet;</w:t>
      </w:r>
    </w:p>
    <w:p w14:paraId="5C710FB6" w14:textId="77777777" w:rsidR="00E93210" w:rsidRPr="003030D2" w:rsidRDefault="00E93210" w:rsidP="00DC04F0">
      <w:pPr>
        <w:pStyle w:val="MDPI38bullet"/>
      </w:pPr>
      <w:r w:rsidRPr="003030D2">
        <w:t>S</w:t>
      </w:r>
      <w:r w:rsidR="004846E4">
        <w:t>econd bullet;</w:t>
      </w:r>
    </w:p>
    <w:p w14:paraId="7874955A" w14:textId="77777777" w:rsidR="00E93210" w:rsidRDefault="00E93210" w:rsidP="00DC04F0">
      <w:pPr>
        <w:pStyle w:val="MDPI38bullet"/>
        <w:spacing w:after="60"/>
      </w:pPr>
      <w:r w:rsidRPr="003030D2">
        <w:t>T</w:t>
      </w:r>
      <w:r w:rsidR="004846E4">
        <w:t>hird bullet.</w:t>
      </w:r>
    </w:p>
    <w:p w14:paraId="2B928E8A" w14:textId="77777777" w:rsidR="00E93210" w:rsidRPr="003030D2" w:rsidRDefault="00E93210" w:rsidP="00E93210">
      <w:pPr>
        <w:pStyle w:val="MDPI35textbeforelist"/>
      </w:pPr>
      <w:r w:rsidRPr="003030D2">
        <w:t>Numbered lists can be added as follows:</w:t>
      </w:r>
    </w:p>
    <w:p w14:paraId="30730CE4" w14:textId="77777777" w:rsidR="00E93210" w:rsidRPr="003030D2" w:rsidRDefault="00E93210" w:rsidP="00DC04F0">
      <w:pPr>
        <w:pStyle w:val="MDPI37itemize"/>
        <w:spacing w:before="60"/>
      </w:pPr>
      <w:r w:rsidRPr="003030D2">
        <w:t>F</w:t>
      </w:r>
      <w:r w:rsidR="004846E4">
        <w:t>irst item;</w:t>
      </w:r>
    </w:p>
    <w:p w14:paraId="48C2489D" w14:textId="77777777" w:rsidR="00E93210" w:rsidRPr="003030D2" w:rsidRDefault="00E93210" w:rsidP="00DC04F0">
      <w:pPr>
        <w:pStyle w:val="MDPI37itemize"/>
      </w:pPr>
      <w:r w:rsidRPr="003030D2">
        <w:t>S</w:t>
      </w:r>
      <w:r w:rsidR="004846E4">
        <w:t>econd item;</w:t>
      </w:r>
    </w:p>
    <w:p w14:paraId="60689B4E" w14:textId="77777777" w:rsidR="00E93210" w:rsidRPr="003030D2" w:rsidRDefault="00E93210" w:rsidP="00DC04F0">
      <w:pPr>
        <w:pStyle w:val="MDPI37itemize"/>
        <w:spacing w:after="60"/>
      </w:pPr>
      <w:r w:rsidRPr="003030D2">
        <w:lastRenderedPageBreak/>
        <w:t>T</w:t>
      </w:r>
      <w:r w:rsidR="004846E4">
        <w:t>hird item.</w:t>
      </w:r>
    </w:p>
    <w:p w14:paraId="281AEB3C" w14:textId="77777777" w:rsidR="00E93210" w:rsidRPr="0009495E" w:rsidRDefault="00E93210" w:rsidP="002D7D5E">
      <w:pPr>
        <w:pStyle w:val="MDPI31text"/>
      </w:pPr>
      <w:r w:rsidRPr="0009495E">
        <w:t>The text continues here.</w:t>
      </w:r>
    </w:p>
    <w:p w14:paraId="2BBF25DB" w14:textId="77777777" w:rsidR="00E93210" w:rsidRPr="00E75611" w:rsidRDefault="00E93210" w:rsidP="00070792">
      <w:pPr>
        <w:pStyle w:val="MDPI22heading2"/>
        <w:spacing w:before="240"/>
        <w:rPr>
          <w:noProof w:val="0"/>
        </w:rPr>
      </w:pPr>
      <w:r w:rsidRPr="00E75611">
        <w:t>3.2</w:t>
      </w:r>
      <w:r w:rsidRPr="00E75611">
        <w:rPr>
          <w:noProof w:val="0"/>
        </w:rPr>
        <w:t>. Figures, Tables and Schemes</w:t>
      </w:r>
    </w:p>
    <w:p w14:paraId="5F1BF9DB" w14:textId="77777777" w:rsidR="00E93210" w:rsidRDefault="00E93210" w:rsidP="002D7D5E">
      <w:pPr>
        <w:pStyle w:val="MDPI31text"/>
      </w:pPr>
      <w:r w:rsidRPr="00325902">
        <w:t xml:space="preserve">All figures and tables should be cited in the main text as </w:t>
      </w:r>
      <w:r w:rsidR="00743DD4">
        <w:t>Figure 1, Table 1, etc.</w:t>
      </w:r>
    </w:p>
    <w:p w14:paraId="4F4D2258" w14:textId="77777777" w:rsidR="00E93210" w:rsidRDefault="00CA4948" w:rsidP="00E74609">
      <w:pPr>
        <w:pStyle w:val="MDPI52figure"/>
        <w:ind w:left="2608"/>
        <w:jc w:val="left"/>
        <w:rPr>
          <w:b/>
        </w:rPr>
      </w:pPr>
      <w:r>
        <w:rPr>
          <w:b/>
          <w:noProof/>
          <w:snapToGrid/>
        </w:rPr>
        <w:drawing>
          <wp:inline distT="0" distB="0" distL="0" distR="0" wp14:anchorId="05860043" wp14:editId="00C4C670">
            <wp:extent cx="2016000" cy="1324800"/>
            <wp:effectExtent l="0" t="0" r="3810" b="8890"/>
            <wp:docPr id="1148040871" name="Picture 1"/>
            <wp:cNvGraphicFramePr/>
            <a:graphic xmlns:a="http://schemas.openxmlformats.org/drawingml/2006/main">
              <a:graphicData uri="http://schemas.openxmlformats.org/drawingml/2006/picture">
                <pic:pic xmlns:pic="http://schemas.openxmlformats.org/drawingml/2006/picture">
                  <pic:nvPicPr>
                    <pic:cNvPr id="1148040871" name=""/>
                    <pic:cNvPicPr/>
                  </pic:nvPicPr>
                  <pic:blipFill>
                    <a:blip r:embed="rId16"/>
                    <a:stretch>
                      <a:fillRect/>
                    </a:stretch>
                  </pic:blipFill>
                  <pic:spPr>
                    <a:xfrm>
                      <a:off x="0" y="0"/>
                      <a:ext cx="2016000" cy="1324800"/>
                    </a:xfrm>
                    <a:prstGeom prst="rect">
                      <a:avLst/>
                    </a:prstGeom>
                  </pic:spPr>
                </pic:pic>
              </a:graphicData>
            </a:graphic>
          </wp:inline>
        </w:drawing>
      </w:r>
    </w:p>
    <w:p w14:paraId="5D2B775D" w14:textId="77777777" w:rsidR="00E93210" w:rsidRDefault="00E93210" w:rsidP="00EF6C57">
      <w:pPr>
        <w:pStyle w:val="MDPI51figurecaption"/>
      </w:pPr>
      <w:r w:rsidRPr="00FA04F1">
        <w:rPr>
          <w:b/>
        </w:rPr>
        <w:t xml:space="preserve">Figure 1. </w:t>
      </w:r>
      <w:r w:rsidR="004846E4">
        <w:t>This is a figure.</w:t>
      </w:r>
      <w:r w:rsidRPr="00FF1144">
        <w:t xml:space="preserve"> Sche</w:t>
      </w:r>
      <w:r>
        <w:t>mes follow the same formatting.</w:t>
      </w:r>
    </w:p>
    <w:p w14:paraId="678F0C1D" w14:textId="77777777" w:rsidR="00E93210" w:rsidRDefault="00E93210" w:rsidP="00EF6C57">
      <w:pPr>
        <w:pStyle w:val="MDPI41tablecaption"/>
      </w:pPr>
      <w:bookmarkStart w:id="1" w:name="_Hlk155573610"/>
      <w:r>
        <w:rPr>
          <w:b/>
        </w:rPr>
        <w:t>Table 1</w:t>
      </w:r>
      <w:r w:rsidRPr="00325902">
        <w:rPr>
          <w:b/>
        </w:rPr>
        <w:t>.</w:t>
      </w:r>
      <w:r w:rsidRPr="00325902">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E93210" w:rsidRPr="00EF08AF" w14:paraId="31CA7618" w14:textId="77777777" w:rsidTr="006C6ED9">
        <w:tc>
          <w:tcPr>
            <w:tcW w:w="2619" w:type="dxa"/>
            <w:tcBorders>
              <w:bottom w:val="single" w:sz="4" w:space="0" w:color="auto"/>
            </w:tcBorders>
            <w:shd w:val="clear" w:color="auto" w:fill="auto"/>
            <w:vAlign w:val="center"/>
          </w:tcPr>
          <w:p w14:paraId="75D0B2DC" w14:textId="77777777" w:rsidR="00E93210" w:rsidRPr="007F7C8C" w:rsidRDefault="00E93210" w:rsidP="00EF08AF">
            <w:pPr>
              <w:pStyle w:val="MDPI42tablebody"/>
              <w:spacing w:line="240" w:lineRule="auto"/>
              <w:rPr>
                <w:b/>
                <w:snapToGrid/>
              </w:rPr>
            </w:pPr>
            <w:r w:rsidRPr="007F7C8C">
              <w:rPr>
                <w:b/>
                <w:snapToGrid/>
              </w:rPr>
              <w:t>Title 1</w:t>
            </w:r>
          </w:p>
        </w:tc>
        <w:tc>
          <w:tcPr>
            <w:tcW w:w="2619" w:type="dxa"/>
            <w:tcBorders>
              <w:bottom w:val="single" w:sz="4" w:space="0" w:color="auto"/>
            </w:tcBorders>
            <w:shd w:val="clear" w:color="auto" w:fill="auto"/>
            <w:vAlign w:val="center"/>
          </w:tcPr>
          <w:p w14:paraId="626AAB90" w14:textId="77777777" w:rsidR="00E93210" w:rsidRPr="007F7C8C" w:rsidRDefault="00E93210" w:rsidP="00EF08AF">
            <w:pPr>
              <w:pStyle w:val="MDPI42tablebody"/>
              <w:spacing w:line="240" w:lineRule="auto"/>
              <w:rPr>
                <w:b/>
                <w:snapToGrid/>
              </w:rPr>
            </w:pPr>
            <w:r w:rsidRPr="007F7C8C">
              <w:rPr>
                <w:b/>
                <w:snapToGrid/>
              </w:rPr>
              <w:t>Title 2</w:t>
            </w:r>
          </w:p>
        </w:tc>
        <w:tc>
          <w:tcPr>
            <w:tcW w:w="2619" w:type="dxa"/>
            <w:tcBorders>
              <w:bottom w:val="single" w:sz="4" w:space="0" w:color="auto"/>
            </w:tcBorders>
            <w:shd w:val="clear" w:color="auto" w:fill="auto"/>
            <w:vAlign w:val="center"/>
          </w:tcPr>
          <w:p w14:paraId="3144A714" w14:textId="77777777" w:rsidR="00E93210" w:rsidRPr="007F7C8C" w:rsidRDefault="00E93210" w:rsidP="00EF08AF">
            <w:pPr>
              <w:pStyle w:val="MDPI42tablebody"/>
              <w:spacing w:line="240" w:lineRule="auto"/>
              <w:rPr>
                <w:b/>
                <w:snapToGrid/>
              </w:rPr>
            </w:pPr>
            <w:r w:rsidRPr="007F7C8C">
              <w:rPr>
                <w:b/>
                <w:snapToGrid/>
              </w:rPr>
              <w:t>Title 3</w:t>
            </w:r>
          </w:p>
        </w:tc>
      </w:tr>
      <w:tr w:rsidR="00E93210" w:rsidRPr="00EF08AF" w14:paraId="0333B3D1" w14:textId="77777777" w:rsidTr="006C6ED9">
        <w:tc>
          <w:tcPr>
            <w:tcW w:w="2619" w:type="dxa"/>
            <w:shd w:val="clear" w:color="auto" w:fill="auto"/>
            <w:vAlign w:val="center"/>
          </w:tcPr>
          <w:p w14:paraId="3F2149AA" w14:textId="77777777" w:rsidR="00E93210" w:rsidRPr="00F220D4" w:rsidRDefault="00E93210" w:rsidP="00EF08AF">
            <w:pPr>
              <w:pStyle w:val="MDPI42tablebody"/>
              <w:spacing w:line="240" w:lineRule="auto"/>
            </w:pPr>
            <w:r w:rsidRPr="00F220D4">
              <w:t>entry 1</w:t>
            </w:r>
          </w:p>
        </w:tc>
        <w:tc>
          <w:tcPr>
            <w:tcW w:w="2619" w:type="dxa"/>
            <w:shd w:val="clear" w:color="auto" w:fill="auto"/>
            <w:vAlign w:val="center"/>
          </w:tcPr>
          <w:p w14:paraId="7B13DB84" w14:textId="77777777" w:rsidR="00E93210" w:rsidRPr="00F220D4" w:rsidRDefault="00E93210" w:rsidP="00EF08AF">
            <w:pPr>
              <w:pStyle w:val="MDPI42tablebody"/>
              <w:spacing w:line="240" w:lineRule="auto"/>
            </w:pPr>
            <w:r w:rsidRPr="00F220D4">
              <w:t>data</w:t>
            </w:r>
          </w:p>
        </w:tc>
        <w:tc>
          <w:tcPr>
            <w:tcW w:w="2619" w:type="dxa"/>
            <w:shd w:val="clear" w:color="auto" w:fill="auto"/>
            <w:vAlign w:val="center"/>
          </w:tcPr>
          <w:p w14:paraId="43D95236" w14:textId="77777777" w:rsidR="00E93210" w:rsidRPr="00F220D4" w:rsidRDefault="00E93210" w:rsidP="00EF08AF">
            <w:pPr>
              <w:pStyle w:val="MDPI42tablebody"/>
              <w:spacing w:line="240" w:lineRule="auto"/>
            </w:pPr>
            <w:r w:rsidRPr="00F220D4">
              <w:t>data</w:t>
            </w:r>
          </w:p>
        </w:tc>
      </w:tr>
      <w:tr w:rsidR="00E93210" w:rsidRPr="00EF08AF" w14:paraId="0E7914E1" w14:textId="77777777" w:rsidTr="006C6ED9">
        <w:tc>
          <w:tcPr>
            <w:tcW w:w="2619" w:type="dxa"/>
            <w:shd w:val="clear" w:color="auto" w:fill="auto"/>
            <w:vAlign w:val="center"/>
          </w:tcPr>
          <w:p w14:paraId="7186165D" w14:textId="77777777" w:rsidR="00E93210" w:rsidRPr="00F220D4" w:rsidRDefault="00E93210" w:rsidP="00EF08AF">
            <w:pPr>
              <w:pStyle w:val="MDPI42tablebody"/>
              <w:spacing w:line="240" w:lineRule="auto"/>
            </w:pPr>
            <w:r w:rsidRPr="00F220D4">
              <w:t>entry 2</w:t>
            </w:r>
          </w:p>
        </w:tc>
        <w:tc>
          <w:tcPr>
            <w:tcW w:w="2619" w:type="dxa"/>
            <w:shd w:val="clear" w:color="auto" w:fill="auto"/>
            <w:vAlign w:val="center"/>
          </w:tcPr>
          <w:p w14:paraId="4014EBE4" w14:textId="77777777" w:rsidR="00E93210" w:rsidRPr="00F220D4" w:rsidRDefault="00E93210" w:rsidP="00EF08AF">
            <w:pPr>
              <w:pStyle w:val="MDPI42tablebody"/>
              <w:spacing w:line="240" w:lineRule="auto"/>
            </w:pPr>
            <w:r w:rsidRPr="00F220D4">
              <w:t>data</w:t>
            </w:r>
          </w:p>
        </w:tc>
        <w:tc>
          <w:tcPr>
            <w:tcW w:w="2619" w:type="dxa"/>
            <w:shd w:val="clear" w:color="auto" w:fill="auto"/>
            <w:vAlign w:val="center"/>
          </w:tcPr>
          <w:p w14:paraId="7DAA6F34" w14:textId="77777777" w:rsidR="00E93210" w:rsidRPr="00F220D4" w:rsidRDefault="00E93210" w:rsidP="00EF08AF">
            <w:pPr>
              <w:pStyle w:val="MDPI42tablebody"/>
              <w:spacing w:line="240" w:lineRule="auto"/>
            </w:pPr>
            <w:r w:rsidRPr="00F220D4">
              <w:t xml:space="preserve">data </w:t>
            </w:r>
            <w:r w:rsidRPr="007F7C8C">
              <w:rPr>
                <w:vertAlign w:val="superscript"/>
              </w:rPr>
              <w:t>1</w:t>
            </w:r>
          </w:p>
        </w:tc>
      </w:tr>
    </w:tbl>
    <w:bookmarkEnd w:id="1"/>
    <w:p w14:paraId="5622C04C" w14:textId="77777777" w:rsidR="00E93210" w:rsidRPr="00E06592" w:rsidRDefault="00E93210" w:rsidP="00EF6C57">
      <w:pPr>
        <w:pStyle w:val="MDPI43tablefooter"/>
      </w:pPr>
      <w:r w:rsidRPr="00325902">
        <w:rPr>
          <w:vertAlign w:val="superscript"/>
        </w:rPr>
        <w:t>1</w:t>
      </w:r>
      <w:r w:rsidRPr="00325902">
        <w:t xml:space="preserve"> Tables may have a footer.</w:t>
      </w:r>
    </w:p>
    <w:p w14:paraId="0E38052B" w14:textId="77777777" w:rsidR="00E93210" w:rsidRPr="00CB76CF" w:rsidRDefault="00E93210" w:rsidP="002D7D5E">
      <w:pPr>
        <w:pStyle w:val="MDPI31text"/>
        <w:spacing w:before="240"/>
      </w:pPr>
      <w:r w:rsidRPr="00CB76CF">
        <w:t>The text continues here</w:t>
      </w:r>
      <w:r>
        <w:t xml:space="preserve"> (Figure </w:t>
      </w:r>
      <w:r w:rsidR="004846E4">
        <w:t xml:space="preserve">2 and </w:t>
      </w:r>
      <w:r>
        <w:t>Table 2)</w:t>
      </w:r>
      <w:r w:rsidRPr="00CB76CF">
        <w:t>.</w:t>
      </w:r>
    </w:p>
    <w:tbl>
      <w:tblPr>
        <w:tblW w:w="0" w:type="auto"/>
        <w:jc w:val="center"/>
        <w:tblLook w:val="0000" w:firstRow="0" w:lastRow="0" w:firstColumn="0" w:lastColumn="0" w:noHBand="0" w:noVBand="0"/>
      </w:tblPr>
      <w:tblGrid>
        <w:gridCol w:w="4057"/>
        <w:gridCol w:w="4268"/>
      </w:tblGrid>
      <w:tr w:rsidR="00E93210" w:rsidRPr="00196D5A" w14:paraId="78C44BBA" w14:textId="77777777" w:rsidTr="00EF08AF">
        <w:trPr>
          <w:jc w:val="center"/>
        </w:trPr>
        <w:tc>
          <w:tcPr>
            <w:tcW w:w="4057" w:type="dxa"/>
            <w:shd w:val="clear" w:color="auto" w:fill="auto"/>
            <w:vAlign w:val="center"/>
          </w:tcPr>
          <w:p w14:paraId="162B0922" w14:textId="77777777" w:rsidR="00E93210" w:rsidRPr="00196D5A" w:rsidRDefault="00FE2A09" w:rsidP="00864137">
            <w:pPr>
              <w:pStyle w:val="MDPI52figure"/>
              <w:spacing w:before="0"/>
            </w:pPr>
            <w:bookmarkStart w:id="2" w:name="page3"/>
            <w:bookmarkEnd w:id="2"/>
            <w:r w:rsidRPr="00196D5A">
              <w:rPr>
                <w:noProof/>
              </w:rPr>
              <w:drawing>
                <wp:inline distT="0" distB="0" distL="0" distR="0" wp14:anchorId="17FD5DBA" wp14:editId="6E017465">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14:paraId="0C0A0DE9" w14:textId="77777777" w:rsidR="00E93210" w:rsidRPr="00196D5A" w:rsidRDefault="00FE2A09" w:rsidP="00864137">
            <w:pPr>
              <w:pStyle w:val="MDPI52figure"/>
              <w:spacing w:before="0"/>
            </w:pPr>
            <w:r w:rsidRPr="00196D5A">
              <w:rPr>
                <w:noProof/>
              </w:rPr>
              <w:drawing>
                <wp:inline distT="0" distB="0" distL="0" distR="0" wp14:anchorId="48DB4B80" wp14:editId="1FEC5906">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E93210" w:rsidRPr="00196D5A" w14:paraId="63564820" w14:textId="77777777" w:rsidTr="00EF08AF">
        <w:trPr>
          <w:jc w:val="center"/>
        </w:trPr>
        <w:tc>
          <w:tcPr>
            <w:tcW w:w="4057" w:type="dxa"/>
            <w:shd w:val="clear" w:color="auto" w:fill="auto"/>
            <w:vAlign w:val="center"/>
          </w:tcPr>
          <w:p w14:paraId="1D9A2598" w14:textId="77777777" w:rsidR="00E93210" w:rsidRPr="00196D5A" w:rsidRDefault="00E93210" w:rsidP="00864137">
            <w:pPr>
              <w:pStyle w:val="MDPI42tablebody"/>
            </w:pPr>
            <w:r w:rsidRPr="00196D5A">
              <w:t>(</w:t>
            </w:r>
            <w:r w:rsidRPr="000122AB">
              <w:rPr>
                <w:b/>
              </w:rPr>
              <w:t>a</w:t>
            </w:r>
            <w:r w:rsidRPr="00196D5A">
              <w:t>)</w:t>
            </w:r>
          </w:p>
        </w:tc>
        <w:tc>
          <w:tcPr>
            <w:tcW w:w="4268" w:type="dxa"/>
          </w:tcPr>
          <w:p w14:paraId="3DA0F7FC" w14:textId="77777777" w:rsidR="00E93210" w:rsidRPr="00196D5A" w:rsidRDefault="00E93210" w:rsidP="00864137">
            <w:pPr>
              <w:pStyle w:val="MDPI42tablebody"/>
            </w:pPr>
            <w:r w:rsidRPr="00196D5A">
              <w:t>(</w:t>
            </w:r>
            <w:r w:rsidRPr="000122AB">
              <w:rPr>
                <w:b/>
              </w:rPr>
              <w:t>b</w:t>
            </w:r>
            <w:r w:rsidRPr="00196D5A">
              <w:t>)</w:t>
            </w:r>
          </w:p>
        </w:tc>
      </w:tr>
    </w:tbl>
    <w:p w14:paraId="0019DBB4" w14:textId="77777777" w:rsidR="00E93210" w:rsidRPr="00FA04F1" w:rsidRDefault="00E93210" w:rsidP="00EF6C57">
      <w:pPr>
        <w:pStyle w:val="MDPI51figurecaption"/>
      </w:pPr>
      <w:r w:rsidRPr="00F63A9B">
        <w:rPr>
          <w:b/>
        </w:rPr>
        <w:t xml:space="preserve">Figure 2. </w:t>
      </w:r>
      <w:r w:rsidR="004846E4">
        <w:t>This is a figure.</w:t>
      </w:r>
      <w:r>
        <w:t xml:space="preserve"> </w:t>
      </w:r>
      <w:r w:rsidR="004846E4">
        <w:t>Schemes follow another format</w:t>
      </w:r>
      <w:r w:rsidRPr="00E33455">
        <w:t>. If there are multiple panels, they should be listed as: (</w:t>
      </w:r>
      <w:r w:rsidRPr="00E33455">
        <w:rPr>
          <w:b/>
        </w:rPr>
        <w:t>a</w:t>
      </w:r>
      <w:r w:rsidRPr="00E33455">
        <w:t xml:space="preserve">) Description of </w:t>
      </w:r>
      <w:r w:rsidRPr="00196D5A">
        <w:t>what</w:t>
      </w:r>
      <w:r w:rsidRPr="00E33455">
        <w:t xml:space="preserve"> is contained in the first panel; (</w:t>
      </w:r>
      <w:r w:rsidRPr="00E33455">
        <w:rPr>
          <w:b/>
        </w:rPr>
        <w:t>b</w:t>
      </w:r>
      <w:r w:rsidRPr="00E33455">
        <w:t>) Description of what is contained in the second panel. Figures should be placed in the main text near to the first time they are cited.</w:t>
      </w:r>
    </w:p>
    <w:p w14:paraId="7B0E4754" w14:textId="77777777" w:rsidR="00E93210" w:rsidRPr="00FA04F1" w:rsidRDefault="00E93210" w:rsidP="00EF6C57">
      <w:pPr>
        <w:pStyle w:val="MDPI41tablecaption"/>
      </w:pPr>
      <w:r w:rsidRPr="00B07E0E">
        <w:rPr>
          <w:b/>
        </w:rPr>
        <w:t xml:space="preserve">Table 2. </w:t>
      </w:r>
      <w:r w:rsidRPr="00325902">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E93210" w:rsidRPr="00655E61" w14:paraId="5B562536" w14:textId="77777777" w:rsidTr="00CA1D7B">
        <w:trPr>
          <w:jc w:val="center"/>
        </w:trPr>
        <w:tc>
          <w:tcPr>
            <w:tcW w:w="3256" w:type="dxa"/>
            <w:tcBorders>
              <w:top w:val="single" w:sz="8" w:space="0" w:color="auto"/>
              <w:bottom w:val="single" w:sz="4" w:space="0" w:color="auto"/>
            </w:tcBorders>
            <w:shd w:val="clear" w:color="auto" w:fill="auto"/>
            <w:vAlign w:val="center"/>
          </w:tcPr>
          <w:p w14:paraId="6DD35188" w14:textId="77777777" w:rsidR="00E93210" w:rsidRPr="00196D5A" w:rsidRDefault="00E93210" w:rsidP="00EF08AF">
            <w:pPr>
              <w:pStyle w:val="MDPI42tablebody"/>
              <w:rPr>
                <w:b/>
                <w:bCs/>
              </w:rPr>
            </w:pPr>
            <w:r w:rsidRPr="00196D5A">
              <w:rPr>
                <w:b/>
                <w:bCs/>
              </w:rPr>
              <w:t>Title 1</w:t>
            </w:r>
          </w:p>
        </w:tc>
        <w:tc>
          <w:tcPr>
            <w:tcW w:w="2551" w:type="dxa"/>
            <w:tcBorders>
              <w:top w:val="single" w:sz="8" w:space="0" w:color="auto"/>
              <w:bottom w:val="single" w:sz="4" w:space="0" w:color="auto"/>
            </w:tcBorders>
            <w:shd w:val="clear" w:color="auto" w:fill="auto"/>
            <w:vAlign w:val="center"/>
          </w:tcPr>
          <w:p w14:paraId="5EEBCB29" w14:textId="77777777" w:rsidR="00E93210" w:rsidRPr="00196D5A" w:rsidRDefault="00E93210" w:rsidP="00EF08AF">
            <w:pPr>
              <w:pStyle w:val="MDPI42tablebody"/>
              <w:rPr>
                <w:b/>
                <w:bCs/>
              </w:rPr>
            </w:pPr>
            <w:r w:rsidRPr="00196D5A">
              <w:rPr>
                <w:b/>
                <w:bCs/>
              </w:rPr>
              <w:t>Title 2</w:t>
            </w:r>
          </w:p>
        </w:tc>
        <w:tc>
          <w:tcPr>
            <w:tcW w:w="1418" w:type="dxa"/>
            <w:tcBorders>
              <w:top w:val="single" w:sz="8" w:space="0" w:color="auto"/>
              <w:bottom w:val="single" w:sz="4" w:space="0" w:color="auto"/>
            </w:tcBorders>
            <w:shd w:val="clear" w:color="auto" w:fill="auto"/>
            <w:vAlign w:val="center"/>
            <w:hideMark/>
          </w:tcPr>
          <w:p w14:paraId="16DDCE5F" w14:textId="77777777" w:rsidR="00E93210" w:rsidRPr="00196D5A" w:rsidRDefault="00E93210" w:rsidP="00EF08AF">
            <w:pPr>
              <w:pStyle w:val="MDPI42tablebody"/>
              <w:rPr>
                <w:b/>
                <w:bCs/>
              </w:rPr>
            </w:pPr>
            <w:r w:rsidRPr="00196D5A">
              <w:rPr>
                <w:b/>
                <w:bCs/>
              </w:rPr>
              <w:t>Title 3</w:t>
            </w:r>
          </w:p>
        </w:tc>
        <w:tc>
          <w:tcPr>
            <w:tcW w:w="1418" w:type="dxa"/>
            <w:tcBorders>
              <w:top w:val="single" w:sz="8" w:space="0" w:color="auto"/>
              <w:bottom w:val="single" w:sz="4" w:space="0" w:color="auto"/>
            </w:tcBorders>
            <w:shd w:val="clear" w:color="auto" w:fill="auto"/>
            <w:vAlign w:val="center"/>
          </w:tcPr>
          <w:p w14:paraId="5642CA42" w14:textId="77777777" w:rsidR="00E93210" w:rsidRPr="00196D5A" w:rsidRDefault="00E93210" w:rsidP="00EF08AF">
            <w:pPr>
              <w:pStyle w:val="MDPI42tablebody"/>
              <w:rPr>
                <w:b/>
                <w:bCs/>
              </w:rPr>
            </w:pPr>
            <w:r w:rsidRPr="00196D5A">
              <w:rPr>
                <w:b/>
                <w:bCs/>
              </w:rPr>
              <w:t>Title 4</w:t>
            </w:r>
          </w:p>
        </w:tc>
      </w:tr>
      <w:tr w:rsidR="00E93210" w:rsidRPr="00655E61" w14:paraId="3945B6C2" w14:textId="77777777" w:rsidTr="00CA1D7B">
        <w:trPr>
          <w:jc w:val="center"/>
        </w:trPr>
        <w:tc>
          <w:tcPr>
            <w:tcW w:w="3256" w:type="dxa"/>
            <w:vMerge w:val="restart"/>
            <w:tcBorders>
              <w:top w:val="single" w:sz="4" w:space="0" w:color="auto"/>
            </w:tcBorders>
            <w:shd w:val="clear" w:color="auto" w:fill="auto"/>
            <w:vAlign w:val="center"/>
            <w:hideMark/>
          </w:tcPr>
          <w:p w14:paraId="12DE5D4A" w14:textId="77777777" w:rsidR="00E93210" w:rsidRPr="00655E61" w:rsidRDefault="00E93210" w:rsidP="00EF08AF">
            <w:pPr>
              <w:pStyle w:val="MDPI42tablebody"/>
            </w:pPr>
            <w:r w:rsidRPr="00655E61">
              <w:t>entry 1</w:t>
            </w:r>
            <w:r w:rsidR="00F8699A">
              <w:t xml:space="preserve"> *</w:t>
            </w:r>
          </w:p>
        </w:tc>
        <w:tc>
          <w:tcPr>
            <w:tcW w:w="2551" w:type="dxa"/>
            <w:tcBorders>
              <w:top w:val="single" w:sz="4" w:space="0" w:color="auto"/>
              <w:bottom w:val="nil"/>
            </w:tcBorders>
            <w:shd w:val="clear" w:color="auto" w:fill="auto"/>
            <w:vAlign w:val="center"/>
            <w:hideMark/>
          </w:tcPr>
          <w:p w14:paraId="77AD9D19"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5A70B148"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304DF1E5" w14:textId="77777777" w:rsidR="00E93210" w:rsidRPr="00655E61" w:rsidRDefault="00E93210" w:rsidP="00EF08AF">
            <w:pPr>
              <w:pStyle w:val="MDPI42tablebody"/>
            </w:pPr>
            <w:r w:rsidRPr="00655E61">
              <w:t>data</w:t>
            </w:r>
          </w:p>
        </w:tc>
      </w:tr>
      <w:tr w:rsidR="00E93210" w:rsidRPr="00655E61" w14:paraId="64B2C300" w14:textId="77777777" w:rsidTr="00CA1D7B">
        <w:trPr>
          <w:jc w:val="center"/>
        </w:trPr>
        <w:tc>
          <w:tcPr>
            <w:tcW w:w="3256" w:type="dxa"/>
            <w:vMerge/>
            <w:shd w:val="clear" w:color="auto" w:fill="auto"/>
            <w:vAlign w:val="center"/>
            <w:hideMark/>
          </w:tcPr>
          <w:p w14:paraId="4280FEC7" w14:textId="77777777" w:rsidR="00E93210" w:rsidRPr="00655E61" w:rsidRDefault="00E93210" w:rsidP="00EF08AF">
            <w:pPr>
              <w:pStyle w:val="MDPI42tablebody"/>
            </w:pPr>
          </w:p>
        </w:tc>
        <w:tc>
          <w:tcPr>
            <w:tcW w:w="2551" w:type="dxa"/>
            <w:tcBorders>
              <w:top w:val="nil"/>
              <w:bottom w:val="nil"/>
            </w:tcBorders>
            <w:shd w:val="clear" w:color="auto" w:fill="auto"/>
            <w:vAlign w:val="center"/>
            <w:hideMark/>
          </w:tcPr>
          <w:p w14:paraId="69BAEB03"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14:paraId="42D6C04F"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14:paraId="439C77F5" w14:textId="77777777" w:rsidR="00E93210" w:rsidRPr="00655E61" w:rsidRDefault="00E93210" w:rsidP="00EF08AF">
            <w:pPr>
              <w:pStyle w:val="MDPI42tablebody"/>
            </w:pPr>
            <w:r w:rsidRPr="00655E61">
              <w:t>data</w:t>
            </w:r>
          </w:p>
        </w:tc>
      </w:tr>
      <w:tr w:rsidR="00E93210" w:rsidRPr="00655E61" w14:paraId="6A427503" w14:textId="77777777" w:rsidTr="00CA1D7B">
        <w:trPr>
          <w:jc w:val="center"/>
        </w:trPr>
        <w:tc>
          <w:tcPr>
            <w:tcW w:w="3256" w:type="dxa"/>
            <w:vMerge/>
            <w:tcBorders>
              <w:bottom w:val="single" w:sz="4" w:space="0" w:color="auto"/>
            </w:tcBorders>
            <w:shd w:val="clear" w:color="auto" w:fill="auto"/>
            <w:vAlign w:val="center"/>
          </w:tcPr>
          <w:p w14:paraId="38EFBE67" w14:textId="77777777"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tcPr>
          <w:p w14:paraId="6068425E"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1AC6FEE5"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5F2D5C80" w14:textId="77777777" w:rsidR="00E93210" w:rsidRPr="00655E61" w:rsidRDefault="00E93210" w:rsidP="00EF08AF">
            <w:pPr>
              <w:pStyle w:val="MDPI42tablebody"/>
            </w:pPr>
            <w:r w:rsidRPr="00655E61">
              <w:t>data</w:t>
            </w:r>
          </w:p>
        </w:tc>
      </w:tr>
      <w:tr w:rsidR="00E93210" w:rsidRPr="00655E61" w14:paraId="400BE7B5" w14:textId="77777777" w:rsidTr="00CA1D7B">
        <w:trPr>
          <w:jc w:val="center"/>
        </w:trPr>
        <w:tc>
          <w:tcPr>
            <w:tcW w:w="3256" w:type="dxa"/>
            <w:vMerge w:val="restart"/>
            <w:tcBorders>
              <w:top w:val="single" w:sz="4" w:space="0" w:color="auto"/>
              <w:bottom w:val="nil"/>
            </w:tcBorders>
            <w:shd w:val="clear" w:color="auto" w:fill="auto"/>
            <w:vAlign w:val="center"/>
            <w:hideMark/>
          </w:tcPr>
          <w:p w14:paraId="128FDE1E" w14:textId="77777777" w:rsidR="00E93210" w:rsidRPr="00655E61" w:rsidRDefault="00E93210" w:rsidP="00EF08AF">
            <w:pPr>
              <w:pStyle w:val="MDPI42tablebody"/>
            </w:pPr>
            <w:r w:rsidRPr="00655E61">
              <w:t>entry 2</w:t>
            </w:r>
          </w:p>
        </w:tc>
        <w:tc>
          <w:tcPr>
            <w:tcW w:w="2551" w:type="dxa"/>
            <w:tcBorders>
              <w:top w:val="single" w:sz="4" w:space="0" w:color="auto"/>
              <w:bottom w:val="nil"/>
            </w:tcBorders>
            <w:shd w:val="clear" w:color="auto" w:fill="auto"/>
            <w:vAlign w:val="center"/>
            <w:hideMark/>
          </w:tcPr>
          <w:p w14:paraId="3448D933"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hideMark/>
          </w:tcPr>
          <w:p w14:paraId="69C14B1F"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376BDD0C" w14:textId="77777777" w:rsidR="00E93210" w:rsidRPr="00655E61" w:rsidRDefault="00E93210" w:rsidP="00EF08AF">
            <w:pPr>
              <w:pStyle w:val="MDPI42tablebody"/>
            </w:pPr>
            <w:r w:rsidRPr="00655E61">
              <w:t>data</w:t>
            </w:r>
          </w:p>
        </w:tc>
      </w:tr>
      <w:tr w:rsidR="00E93210" w:rsidRPr="00655E61" w14:paraId="2BC9B894" w14:textId="77777777" w:rsidTr="00CA1D7B">
        <w:trPr>
          <w:jc w:val="center"/>
        </w:trPr>
        <w:tc>
          <w:tcPr>
            <w:tcW w:w="3256" w:type="dxa"/>
            <w:vMerge/>
            <w:tcBorders>
              <w:top w:val="nil"/>
              <w:bottom w:val="single" w:sz="4" w:space="0" w:color="auto"/>
            </w:tcBorders>
            <w:shd w:val="clear" w:color="auto" w:fill="auto"/>
            <w:vAlign w:val="center"/>
            <w:hideMark/>
          </w:tcPr>
          <w:p w14:paraId="23C4D622" w14:textId="77777777"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hideMark/>
          </w:tcPr>
          <w:p w14:paraId="5157A5DA"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hideMark/>
          </w:tcPr>
          <w:p w14:paraId="2A826B52"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685BFB6F" w14:textId="77777777" w:rsidR="00E93210" w:rsidRPr="00655E61" w:rsidRDefault="00E93210" w:rsidP="00EF08AF">
            <w:pPr>
              <w:pStyle w:val="MDPI42tablebody"/>
            </w:pPr>
            <w:r w:rsidRPr="00655E61">
              <w:t>data</w:t>
            </w:r>
          </w:p>
        </w:tc>
      </w:tr>
      <w:tr w:rsidR="00E93210" w:rsidRPr="00655E61" w14:paraId="20CF0B24" w14:textId="77777777" w:rsidTr="00CA1D7B">
        <w:trPr>
          <w:jc w:val="center"/>
        </w:trPr>
        <w:tc>
          <w:tcPr>
            <w:tcW w:w="3256" w:type="dxa"/>
            <w:vMerge w:val="restart"/>
            <w:tcBorders>
              <w:top w:val="single" w:sz="4" w:space="0" w:color="auto"/>
              <w:bottom w:val="nil"/>
            </w:tcBorders>
            <w:shd w:val="clear" w:color="auto" w:fill="auto"/>
            <w:vAlign w:val="center"/>
            <w:hideMark/>
          </w:tcPr>
          <w:p w14:paraId="74BAC4C7" w14:textId="77777777" w:rsidR="00E93210" w:rsidRPr="00655E61" w:rsidRDefault="00E93210" w:rsidP="00EF08AF">
            <w:pPr>
              <w:pStyle w:val="MDPI42tablebody"/>
            </w:pPr>
            <w:r w:rsidRPr="00655E61">
              <w:lastRenderedPageBreak/>
              <w:t>entry 3</w:t>
            </w:r>
          </w:p>
        </w:tc>
        <w:tc>
          <w:tcPr>
            <w:tcW w:w="2551" w:type="dxa"/>
            <w:tcBorders>
              <w:top w:val="single" w:sz="4" w:space="0" w:color="auto"/>
              <w:bottom w:val="nil"/>
            </w:tcBorders>
            <w:shd w:val="clear" w:color="auto" w:fill="auto"/>
            <w:vAlign w:val="center"/>
            <w:hideMark/>
          </w:tcPr>
          <w:p w14:paraId="3C1BFD48"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hideMark/>
          </w:tcPr>
          <w:p w14:paraId="18D077B8"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108D890A" w14:textId="77777777" w:rsidR="00E93210" w:rsidRPr="00655E61" w:rsidRDefault="00E93210" w:rsidP="00EF08AF">
            <w:pPr>
              <w:pStyle w:val="MDPI42tablebody"/>
            </w:pPr>
            <w:r w:rsidRPr="00655E61">
              <w:t>data</w:t>
            </w:r>
          </w:p>
        </w:tc>
      </w:tr>
      <w:tr w:rsidR="00E93210" w:rsidRPr="00655E61" w14:paraId="4FB058E7" w14:textId="77777777" w:rsidTr="00CA1D7B">
        <w:trPr>
          <w:jc w:val="center"/>
        </w:trPr>
        <w:tc>
          <w:tcPr>
            <w:tcW w:w="3256" w:type="dxa"/>
            <w:vMerge/>
            <w:tcBorders>
              <w:top w:val="nil"/>
              <w:bottom w:val="nil"/>
            </w:tcBorders>
            <w:shd w:val="clear" w:color="auto" w:fill="auto"/>
            <w:vAlign w:val="center"/>
            <w:hideMark/>
          </w:tcPr>
          <w:p w14:paraId="41EB3AFF" w14:textId="77777777" w:rsidR="00E93210" w:rsidRPr="00655E61" w:rsidRDefault="00E93210" w:rsidP="00EF08AF">
            <w:pPr>
              <w:pStyle w:val="MDPI42tablebody"/>
            </w:pPr>
          </w:p>
        </w:tc>
        <w:tc>
          <w:tcPr>
            <w:tcW w:w="2551" w:type="dxa"/>
            <w:tcBorders>
              <w:top w:val="nil"/>
              <w:bottom w:val="nil"/>
            </w:tcBorders>
            <w:shd w:val="clear" w:color="auto" w:fill="auto"/>
            <w:vAlign w:val="center"/>
            <w:hideMark/>
          </w:tcPr>
          <w:p w14:paraId="78431715"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hideMark/>
          </w:tcPr>
          <w:p w14:paraId="40D987A6"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14:paraId="7435D16E" w14:textId="77777777" w:rsidR="00E93210" w:rsidRPr="00655E61" w:rsidRDefault="00E93210" w:rsidP="00EF08AF">
            <w:pPr>
              <w:pStyle w:val="MDPI42tablebody"/>
            </w:pPr>
            <w:r w:rsidRPr="00655E61">
              <w:t>data</w:t>
            </w:r>
          </w:p>
        </w:tc>
      </w:tr>
      <w:tr w:rsidR="00E93210" w:rsidRPr="00655E61" w14:paraId="040A00E1" w14:textId="77777777" w:rsidTr="00CA1D7B">
        <w:trPr>
          <w:jc w:val="center"/>
        </w:trPr>
        <w:tc>
          <w:tcPr>
            <w:tcW w:w="3256" w:type="dxa"/>
            <w:vMerge/>
            <w:tcBorders>
              <w:top w:val="nil"/>
              <w:bottom w:val="nil"/>
            </w:tcBorders>
            <w:shd w:val="clear" w:color="auto" w:fill="auto"/>
            <w:vAlign w:val="center"/>
            <w:hideMark/>
          </w:tcPr>
          <w:p w14:paraId="3B4F7E25" w14:textId="77777777" w:rsidR="00E93210" w:rsidRPr="00655E61" w:rsidRDefault="00E93210" w:rsidP="00EF08AF">
            <w:pPr>
              <w:pStyle w:val="MDPI42tablebody"/>
            </w:pPr>
          </w:p>
        </w:tc>
        <w:tc>
          <w:tcPr>
            <w:tcW w:w="2551" w:type="dxa"/>
            <w:tcBorders>
              <w:top w:val="nil"/>
              <w:bottom w:val="nil"/>
            </w:tcBorders>
            <w:shd w:val="clear" w:color="auto" w:fill="auto"/>
            <w:vAlign w:val="center"/>
            <w:hideMark/>
          </w:tcPr>
          <w:p w14:paraId="73A71E51"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hideMark/>
          </w:tcPr>
          <w:p w14:paraId="6D42F133"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14:paraId="3C2C2165" w14:textId="77777777" w:rsidR="00E93210" w:rsidRPr="00655E61" w:rsidRDefault="00E93210" w:rsidP="00EF08AF">
            <w:pPr>
              <w:pStyle w:val="MDPI42tablebody"/>
            </w:pPr>
            <w:r w:rsidRPr="00655E61">
              <w:t>data</w:t>
            </w:r>
          </w:p>
        </w:tc>
      </w:tr>
      <w:tr w:rsidR="00E93210" w:rsidRPr="00655E61" w14:paraId="476D74BE" w14:textId="77777777" w:rsidTr="00CA1D7B">
        <w:trPr>
          <w:jc w:val="center"/>
        </w:trPr>
        <w:tc>
          <w:tcPr>
            <w:tcW w:w="3256" w:type="dxa"/>
            <w:vMerge/>
            <w:tcBorders>
              <w:top w:val="nil"/>
              <w:bottom w:val="single" w:sz="4" w:space="0" w:color="auto"/>
            </w:tcBorders>
            <w:shd w:val="clear" w:color="auto" w:fill="auto"/>
            <w:vAlign w:val="center"/>
            <w:hideMark/>
          </w:tcPr>
          <w:p w14:paraId="0ED05B68" w14:textId="77777777"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hideMark/>
          </w:tcPr>
          <w:p w14:paraId="6A4F69F0"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hideMark/>
          </w:tcPr>
          <w:p w14:paraId="03A00F22"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2E7130E4" w14:textId="77777777" w:rsidR="00E93210" w:rsidRPr="00655E61" w:rsidRDefault="00E93210" w:rsidP="00EF08AF">
            <w:pPr>
              <w:pStyle w:val="MDPI42tablebody"/>
            </w:pPr>
            <w:r w:rsidRPr="00655E61">
              <w:t>data</w:t>
            </w:r>
          </w:p>
        </w:tc>
      </w:tr>
      <w:tr w:rsidR="00E93210" w:rsidRPr="00655E61" w14:paraId="5EFECE38" w14:textId="77777777" w:rsidTr="00CA1D7B">
        <w:trPr>
          <w:jc w:val="center"/>
        </w:trPr>
        <w:tc>
          <w:tcPr>
            <w:tcW w:w="3256" w:type="dxa"/>
            <w:vMerge w:val="restart"/>
            <w:tcBorders>
              <w:top w:val="single" w:sz="4" w:space="0" w:color="auto"/>
              <w:bottom w:val="nil"/>
            </w:tcBorders>
            <w:shd w:val="clear" w:color="auto" w:fill="auto"/>
            <w:vAlign w:val="center"/>
          </w:tcPr>
          <w:p w14:paraId="4D2475AA" w14:textId="77777777" w:rsidR="00E93210" w:rsidRPr="00655E61" w:rsidRDefault="00E93210" w:rsidP="00EF08AF">
            <w:pPr>
              <w:pStyle w:val="MDPI42tablebody"/>
            </w:pPr>
            <w:r w:rsidRPr="00655E61">
              <w:t>entry 4</w:t>
            </w:r>
          </w:p>
        </w:tc>
        <w:tc>
          <w:tcPr>
            <w:tcW w:w="2551" w:type="dxa"/>
            <w:tcBorders>
              <w:top w:val="single" w:sz="4" w:space="0" w:color="auto"/>
              <w:bottom w:val="nil"/>
            </w:tcBorders>
            <w:shd w:val="clear" w:color="auto" w:fill="auto"/>
            <w:vAlign w:val="center"/>
          </w:tcPr>
          <w:p w14:paraId="0AC2D008"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6EB36B24"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742232AB" w14:textId="77777777" w:rsidR="00E93210" w:rsidRPr="00655E61" w:rsidRDefault="00E93210" w:rsidP="00EF08AF">
            <w:pPr>
              <w:pStyle w:val="MDPI42tablebody"/>
            </w:pPr>
            <w:r w:rsidRPr="00655E61">
              <w:t>data</w:t>
            </w:r>
          </w:p>
        </w:tc>
      </w:tr>
      <w:tr w:rsidR="00E93210" w:rsidRPr="00655E61" w14:paraId="1B2F85AC" w14:textId="77777777" w:rsidTr="00CA1D7B">
        <w:trPr>
          <w:jc w:val="center"/>
        </w:trPr>
        <w:tc>
          <w:tcPr>
            <w:tcW w:w="3256" w:type="dxa"/>
            <w:vMerge/>
            <w:tcBorders>
              <w:top w:val="nil"/>
              <w:bottom w:val="single" w:sz="4" w:space="0" w:color="auto"/>
            </w:tcBorders>
            <w:shd w:val="clear" w:color="auto" w:fill="auto"/>
            <w:vAlign w:val="center"/>
          </w:tcPr>
          <w:p w14:paraId="703A1D2C" w14:textId="77777777"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tcPr>
          <w:p w14:paraId="007E113B"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7F67BBCD"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499CB098" w14:textId="77777777" w:rsidR="00E93210" w:rsidRPr="00655E61" w:rsidRDefault="00E93210" w:rsidP="00EF08AF">
            <w:pPr>
              <w:pStyle w:val="MDPI42tablebody"/>
            </w:pPr>
            <w:r w:rsidRPr="00655E61">
              <w:t>data</w:t>
            </w:r>
          </w:p>
        </w:tc>
      </w:tr>
    </w:tbl>
    <w:p w14:paraId="0927D1C8" w14:textId="77777777" w:rsidR="00F8699A" w:rsidRDefault="00F8699A" w:rsidP="00EF6C57">
      <w:pPr>
        <w:pStyle w:val="MDPI43tablefooter"/>
      </w:pPr>
      <w:r>
        <w:t>* Tables may have a footer.</w:t>
      </w:r>
    </w:p>
    <w:p w14:paraId="57A7A545" w14:textId="77777777" w:rsidR="00E93210" w:rsidRPr="00325902" w:rsidRDefault="00E93210" w:rsidP="00070792">
      <w:pPr>
        <w:pStyle w:val="MDPI22heading2"/>
        <w:spacing w:before="240"/>
      </w:pPr>
      <w:r w:rsidRPr="00325902">
        <w:t>3.3. Formatting of Mathematical Components</w:t>
      </w:r>
    </w:p>
    <w:p w14:paraId="557C2A12" w14:textId="77777777" w:rsidR="00E93210" w:rsidRDefault="004846E4" w:rsidP="002D7D5E">
      <w:pPr>
        <w:pStyle w:val="MDPI31text"/>
      </w:pPr>
      <w:r>
        <w:t>This is example 1 of an equation</w:t>
      </w:r>
      <w:r w:rsidR="00E93210" w:rsidRPr="00325902">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E93210" w:rsidRPr="00EF08AF" w14:paraId="35CD4B3C" w14:textId="77777777" w:rsidTr="00EF08AF">
        <w:tc>
          <w:tcPr>
            <w:tcW w:w="7428" w:type="dxa"/>
          </w:tcPr>
          <w:p w14:paraId="1766E4DC" w14:textId="77777777" w:rsidR="00E93210" w:rsidRPr="003030D2" w:rsidRDefault="00E93210" w:rsidP="00EF08AF">
            <w:pPr>
              <w:pStyle w:val="MDPI39equation"/>
            </w:pPr>
            <w:r w:rsidRPr="003030D2">
              <w:t>a = 1,</w:t>
            </w:r>
          </w:p>
        </w:tc>
        <w:tc>
          <w:tcPr>
            <w:tcW w:w="431" w:type="dxa"/>
            <w:vAlign w:val="center"/>
          </w:tcPr>
          <w:p w14:paraId="61668A1C" w14:textId="77777777" w:rsidR="00E93210" w:rsidRPr="003030D2" w:rsidRDefault="00E93210" w:rsidP="00EF08AF">
            <w:pPr>
              <w:pStyle w:val="MDPI3aequationnumber"/>
              <w:spacing w:line="260" w:lineRule="atLeast"/>
            </w:pPr>
            <w:r w:rsidRPr="003030D2">
              <w:t>(1)</w:t>
            </w:r>
          </w:p>
        </w:tc>
      </w:tr>
    </w:tbl>
    <w:p w14:paraId="1FCC0854" w14:textId="77777777" w:rsidR="00E93210" w:rsidRDefault="00E93210" w:rsidP="002D7D5E">
      <w:pPr>
        <w:pStyle w:val="MDPI32textnoindent"/>
      </w:pPr>
      <w:r w:rsidRPr="007F5918">
        <w:t>the text following an equation need not be a new paragraph. Please punctuate equations as regular text.</w:t>
      </w:r>
    </w:p>
    <w:p w14:paraId="71683596" w14:textId="77777777" w:rsidR="00E93210" w:rsidRDefault="004846E4" w:rsidP="002D7D5E">
      <w:pPr>
        <w:pStyle w:val="MDPI31text"/>
      </w:pPr>
      <w:r>
        <w:t>This is example 2 of an equation</w:t>
      </w:r>
      <w:r w:rsidR="00E93210">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E93210" w:rsidRPr="00EF08AF" w14:paraId="2EF36F09" w14:textId="77777777" w:rsidTr="00EF08AF">
        <w:trPr>
          <w:jc w:val="center"/>
        </w:trPr>
        <w:tc>
          <w:tcPr>
            <w:tcW w:w="10036" w:type="dxa"/>
          </w:tcPr>
          <w:p w14:paraId="45DCA8BD" w14:textId="77777777" w:rsidR="00E93210" w:rsidRPr="00E02AA2" w:rsidRDefault="00E93210" w:rsidP="00EF08AF">
            <w:pPr>
              <w:pStyle w:val="MDPI39equation"/>
              <w:rPr>
                <w:lang w:val="pl-PL"/>
              </w:rPr>
            </w:pPr>
            <w:r w:rsidRPr="00E02AA2">
              <w:rPr>
                <w:lang w:val="pl-PL"/>
              </w:rPr>
              <w:t>a = b + c + d + e + f + g + h + i + j + k + l + m + n + o + p + q + r + s + t + u + v + w + x + y + z</w:t>
            </w:r>
          </w:p>
        </w:tc>
        <w:tc>
          <w:tcPr>
            <w:tcW w:w="431" w:type="dxa"/>
            <w:vAlign w:val="center"/>
          </w:tcPr>
          <w:p w14:paraId="3D422E35" w14:textId="77777777" w:rsidR="00E93210" w:rsidRPr="003030D2" w:rsidRDefault="00E93210" w:rsidP="00EF08AF">
            <w:pPr>
              <w:pStyle w:val="MDPI3aequationnumber"/>
              <w:spacing w:line="260" w:lineRule="atLeast"/>
            </w:pPr>
            <w:r w:rsidRPr="003030D2">
              <w:t>(</w:t>
            </w:r>
            <w:r>
              <w:t>2</w:t>
            </w:r>
            <w:r w:rsidRPr="003030D2">
              <w:t>)</w:t>
            </w:r>
          </w:p>
        </w:tc>
      </w:tr>
    </w:tbl>
    <w:p w14:paraId="4BF7868F" w14:textId="77777777" w:rsidR="00DF3ACF" w:rsidRDefault="00E93210" w:rsidP="002D7D5E">
      <w:pPr>
        <w:pStyle w:val="MDPI32textnoindent"/>
      </w:pPr>
      <w:r w:rsidRPr="007F5918">
        <w:t>the text following an equation need not be a new paragraph. Please punctuate equations as regular text.</w:t>
      </w:r>
    </w:p>
    <w:p w14:paraId="71F1F111" w14:textId="77777777" w:rsidR="00DF3ACF" w:rsidRPr="005E4148" w:rsidRDefault="00DF3ACF" w:rsidP="002D7D5E">
      <w:pPr>
        <w:pStyle w:val="MDPI31text"/>
      </w:pPr>
      <w:r w:rsidRPr="005E4148">
        <w:t xml:space="preserve">Theorem-type environments (including propositions, lemmas, corollaries </w:t>
      </w:r>
      <w:r w:rsidRPr="00172493">
        <w:t>etc.</w:t>
      </w:r>
      <w:r w:rsidRPr="005E4148">
        <w:t>) can be formatted as follows:</w:t>
      </w:r>
    </w:p>
    <w:p w14:paraId="69BA0033" w14:textId="77777777" w:rsidR="00DF3ACF" w:rsidRPr="005E4148" w:rsidRDefault="00DF3ACF" w:rsidP="00DF3ACF">
      <w:pPr>
        <w:pStyle w:val="MDPI81theorem"/>
        <w:spacing w:before="240" w:after="240"/>
      </w:pPr>
      <w:r w:rsidRPr="005E4148">
        <w:rPr>
          <w:b/>
          <w:i w:val="0"/>
        </w:rPr>
        <w:t>Theorem 1.</w:t>
      </w:r>
      <w:r w:rsidRPr="005E4148">
        <w:t xml:space="preserve"> Example text of a theorem. Theorems, propositions, lemmas, </w:t>
      </w:r>
      <w:r w:rsidRPr="00172493">
        <w:rPr>
          <w:i w:val="0"/>
        </w:rPr>
        <w:t>etc.</w:t>
      </w:r>
      <w:r w:rsidRPr="005E4148">
        <w:t xml:space="preserve"> should be numbered sequentially (i.e., Proposition 2 follows Theorem 1). Examples or Remarks use the same formatting, </w:t>
      </w:r>
      <w:r w:rsidRPr="00DF3ACF">
        <w:rPr>
          <w:w w:val="97"/>
          <w:fitText w:val="7938" w:id="-1942188786"/>
        </w:rPr>
        <w:t>but should be numbered separately, so a document may contain Theorem 1, Remark 1 and Example 1</w:t>
      </w:r>
      <w:r w:rsidRPr="00DF3ACF">
        <w:rPr>
          <w:spacing w:val="30"/>
          <w:w w:val="97"/>
          <w:fitText w:val="7938" w:id="-1942188786"/>
        </w:rPr>
        <w:t>.</w:t>
      </w:r>
    </w:p>
    <w:p w14:paraId="1FA69B71" w14:textId="77777777" w:rsidR="00DF3ACF" w:rsidRPr="005E4148" w:rsidRDefault="00DF3ACF" w:rsidP="002D7D5E">
      <w:pPr>
        <w:pStyle w:val="MDPI31text"/>
      </w:pPr>
      <w:r w:rsidRPr="005E4148">
        <w:t>The text continues here. Proofs must be formatted as follows:</w:t>
      </w:r>
    </w:p>
    <w:p w14:paraId="55A5FBA4" w14:textId="77777777" w:rsidR="00DF3ACF" w:rsidRPr="005E4148" w:rsidRDefault="00DF3ACF" w:rsidP="00824F40">
      <w:pPr>
        <w:pStyle w:val="MDPI82proof"/>
        <w:spacing w:before="240" w:after="240"/>
      </w:pPr>
      <w:r w:rsidRPr="005E4148">
        <w:rPr>
          <w:b/>
        </w:rPr>
        <w:t>Proof of Theorem 1.</w:t>
      </w:r>
      <w:r w:rsidRPr="005E4148">
        <w:t xml:space="preserve"> Text of the proof. </w:t>
      </w:r>
      <w:r w:rsidR="004846E4">
        <w:t xml:space="preserve">Note that the phrase “of Theorem 1” is optional if it is </w:t>
      </w:r>
      <w:r w:rsidR="00054346">
        <w:t>clear which theorem is being re</w:t>
      </w:r>
      <w:r w:rsidR="004846E4">
        <w:t>ferred to</w:t>
      </w:r>
      <w:r w:rsidRPr="005E4148">
        <w:t>. Always finish a proof with the following symbol. □</w:t>
      </w:r>
    </w:p>
    <w:p w14:paraId="5BB3A841" w14:textId="77777777" w:rsidR="00DF3ACF" w:rsidRPr="007F5918" w:rsidRDefault="00DF3ACF" w:rsidP="002D7D5E">
      <w:pPr>
        <w:pStyle w:val="MDPI31text"/>
      </w:pPr>
      <w:r w:rsidRPr="005E4148">
        <w:t>The text continues here.</w:t>
      </w:r>
    </w:p>
    <w:p w14:paraId="164AB21D" w14:textId="77777777" w:rsidR="00E93210" w:rsidRPr="00325902" w:rsidRDefault="00E93210" w:rsidP="00E93210">
      <w:pPr>
        <w:pStyle w:val="MDPI21heading1"/>
      </w:pPr>
      <w:r w:rsidRPr="00325902">
        <w:t>4. Discussion</w:t>
      </w:r>
    </w:p>
    <w:p w14:paraId="4A9FB69C" w14:textId="77777777" w:rsidR="00E93210" w:rsidRPr="00325902" w:rsidRDefault="00E93210" w:rsidP="002D7D5E">
      <w:pPr>
        <w:pStyle w:val="MDPI31text"/>
      </w:pPr>
      <w:r w:rsidRPr="00325902">
        <w:t xml:space="preserve">Authors should discuss the results and how they can be </w:t>
      </w:r>
      <w:r w:rsidR="004846E4">
        <w:t xml:space="preserve">interpreted from the perspective </w:t>
      </w:r>
      <w:r w:rsidRPr="00325902">
        <w:t>of previous studies and of the working hypotheses. The findings and their implications should be discussed in the broadest context possible. Future research directions may also be highlighted.</w:t>
      </w:r>
    </w:p>
    <w:p w14:paraId="6C2D61BA" w14:textId="77777777" w:rsidR="00E93210" w:rsidRPr="00325902" w:rsidRDefault="00E93210" w:rsidP="00DF3ACF">
      <w:pPr>
        <w:pStyle w:val="MDPI21heading1"/>
      </w:pPr>
      <w:r>
        <w:t>5. Conclusions</w:t>
      </w:r>
    </w:p>
    <w:p w14:paraId="240AFB5B" w14:textId="77777777" w:rsidR="00E93210" w:rsidRDefault="00E93210" w:rsidP="002D7D5E">
      <w:pPr>
        <w:pStyle w:val="MDPI31text"/>
      </w:pPr>
      <w:r w:rsidRPr="00325902">
        <w:t xml:space="preserve">This section is </w:t>
      </w:r>
      <w:r w:rsidR="004846E4">
        <w:t xml:space="preserve">not mandatory but </w:t>
      </w:r>
      <w:r w:rsidRPr="00325902">
        <w:t>can be added to the manuscript if the discussion is unusually long or complex.</w:t>
      </w:r>
    </w:p>
    <w:p w14:paraId="67642AEC" w14:textId="250038E4" w:rsidR="00E93210" w:rsidRDefault="00E93210" w:rsidP="00070792">
      <w:pPr>
        <w:pStyle w:val="MDPI62BackMatter"/>
        <w:spacing w:before="240"/>
      </w:pPr>
      <w:r w:rsidRPr="00FA04F1">
        <w:rPr>
          <w:b/>
        </w:rPr>
        <w:t>Supplementary Materials:</w:t>
      </w:r>
      <w:r w:rsidR="00EF6C57">
        <w:rPr>
          <w:b/>
        </w:rPr>
        <w:t xml:space="preserve"> </w:t>
      </w:r>
      <w:r w:rsidR="003F1D3D">
        <w:t>__</w:t>
      </w:r>
    </w:p>
    <w:p w14:paraId="08CF8FFB" w14:textId="4D59D4F2" w:rsidR="00E93210" w:rsidRPr="00613B31" w:rsidRDefault="00E93210" w:rsidP="00E93210">
      <w:pPr>
        <w:pStyle w:val="MDPI62BackMatter"/>
      </w:pPr>
      <w:r w:rsidRPr="00613B31">
        <w:rPr>
          <w:b/>
        </w:rPr>
        <w:t>Author Contributions:</w:t>
      </w:r>
      <w:r w:rsidRPr="00613B31">
        <w:t xml:space="preserve"> </w:t>
      </w:r>
      <w:r w:rsidR="003F1D3D">
        <w:t>___</w:t>
      </w:r>
    </w:p>
    <w:p w14:paraId="1DD34768" w14:textId="5B0925FF" w:rsidR="00E93210" w:rsidRPr="00613B31" w:rsidRDefault="00E93210" w:rsidP="00E93210">
      <w:pPr>
        <w:pStyle w:val="MDPI62BackMatter"/>
      </w:pPr>
      <w:r w:rsidRPr="00613B31">
        <w:rPr>
          <w:b/>
        </w:rPr>
        <w:t>Funding:</w:t>
      </w:r>
      <w:r w:rsidRPr="00613B31">
        <w:t xml:space="preserve"> </w:t>
      </w:r>
      <w:r w:rsidR="001718DC">
        <w:t>___</w:t>
      </w:r>
    </w:p>
    <w:p w14:paraId="4D673599" w14:textId="0663E5BF" w:rsidR="00AE2596" w:rsidRPr="00B27433" w:rsidRDefault="00AE2596" w:rsidP="00AE2596">
      <w:pPr>
        <w:pStyle w:val="MDPI62BackMatter"/>
        <w:rPr>
          <w:b/>
        </w:rPr>
      </w:pPr>
      <w:bookmarkStart w:id="3" w:name="_Hlk89945590"/>
      <w:bookmarkStart w:id="4" w:name="_Hlk60054323"/>
      <w:r w:rsidRPr="00B27433">
        <w:rPr>
          <w:b/>
        </w:rPr>
        <w:t xml:space="preserve">Institutional Review Board Statement: </w:t>
      </w:r>
      <w:r w:rsidR="001718DC" w:rsidRPr="001718DC">
        <w:t>Not applicable</w:t>
      </w:r>
    </w:p>
    <w:bookmarkEnd w:id="3"/>
    <w:p w14:paraId="4D5C400A" w14:textId="549E61AD" w:rsidR="00974880" w:rsidRPr="007D75A8" w:rsidRDefault="00974880" w:rsidP="008F070A">
      <w:pPr>
        <w:pStyle w:val="MDPI62BackMatter"/>
        <w:spacing w:after="0"/>
      </w:pPr>
      <w:r w:rsidRPr="007D75A8">
        <w:rPr>
          <w:b/>
        </w:rPr>
        <w:t xml:space="preserve">Informed Consent Statement: </w:t>
      </w:r>
      <w:r w:rsidR="008F070A">
        <w:t>Not Applicable</w:t>
      </w:r>
    </w:p>
    <w:bookmarkEnd w:id="4"/>
    <w:p w14:paraId="67119B1E" w14:textId="153C65F1" w:rsidR="00B958EA" w:rsidRPr="00B958EA" w:rsidRDefault="00B958EA" w:rsidP="00B958EA">
      <w:pPr>
        <w:pStyle w:val="MDPI62BackMatter"/>
      </w:pPr>
      <w:r w:rsidRPr="00B958EA">
        <w:rPr>
          <w:b/>
        </w:rPr>
        <w:t>Data Availability Statement:</w:t>
      </w:r>
      <w:r w:rsidRPr="00B958EA">
        <w:t xml:space="preserve"> </w:t>
      </w:r>
      <w:r w:rsidR="008F070A">
        <w:t>___</w:t>
      </w:r>
    </w:p>
    <w:p w14:paraId="2978C5C9" w14:textId="2D1CA4DA" w:rsidR="00E93210" w:rsidRPr="00613B31" w:rsidRDefault="00E93210" w:rsidP="00E93210">
      <w:pPr>
        <w:pStyle w:val="MDPI62BackMatter"/>
      </w:pPr>
      <w:r w:rsidRPr="00613B31">
        <w:rPr>
          <w:b/>
        </w:rPr>
        <w:t>Acknowledgments:</w:t>
      </w:r>
      <w:r w:rsidRPr="00613B31">
        <w:t xml:space="preserve"> </w:t>
      </w:r>
      <w:r w:rsidR="008F070A">
        <w:t>___</w:t>
      </w:r>
    </w:p>
    <w:p w14:paraId="19487B7A" w14:textId="585FBE66" w:rsidR="00E93210" w:rsidRDefault="00E93210" w:rsidP="00E93210">
      <w:pPr>
        <w:pStyle w:val="MDPI62BackMatter"/>
      </w:pPr>
      <w:r w:rsidRPr="00613B31">
        <w:rPr>
          <w:b/>
        </w:rPr>
        <w:lastRenderedPageBreak/>
        <w:t>Conflicts of Interest:</w:t>
      </w:r>
      <w:r w:rsidRPr="00613B31">
        <w:t xml:space="preserve"> </w:t>
      </w:r>
      <w:r w:rsidR="005C56E0">
        <w:t>There are no conflicts of interest among authors.</w:t>
      </w:r>
    </w:p>
    <w:p w14:paraId="769568BC" w14:textId="77777777" w:rsidR="008F070A" w:rsidRDefault="008F070A" w:rsidP="00E93210">
      <w:pPr>
        <w:pStyle w:val="MDPI62BackMatter"/>
      </w:pPr>
    </w:p>
    <w:p w14:paraId="17407DD6" w14:textId="77777777" w:rsidR="008F070A" w:rsidRPr="00613B31" w:rsidRDefault="008F070A" w:rsidP="00E93210">
      <w:pPr>
        <w:pStyle w:val="MDPI62BackMatter"/>
      </w:pPr>
    </w:p>
    <w:p w14:paraId="0CB5A76E" w14:textId="77777777" w:rsidR="00E93210" w:rsidRPr="00613B31" w:rsidRDefault="00E93210" w:rsidP="00E93210">
      <w:pPr>
        <w:adjustRightInd w:val="0"/>
        <w:snapToGrid w:val="0"/>
        <w:spacing w:before="240" w:after="60" w:line="228" w:lineRule="auto"/>
        <w:ind w:left="2608"/>
        <w:rPr>
          <w:b/>
          <w:bCs/>
          <w:szCs w:val="18"/>
          <w:lang w:bidi="en-US"/>
        </w:rPr>
      </w:pPr>
      <w:r w:rsidRPr="00613B31">
        <w:rPr>
          <w:b/>
          <w:bCs/>
          <w:szCs w:val="18"/>
          <w:lang w:bidi="en-US"/>
        </w:rPr>
        <w:t>Appendix A</w:t>
      </w:r>
    </w:p>
    <w:p w14:paraId="2FE4CB9A" w14:textId="77777777" w:rsidR="00E93210" w:rsidRPr="00613B31" w:rsidRDefault="00E93210" w:rsidP="002D7D5E">
      <w:pPr>
        <w:pStyle w:val="MDPI31text"/>
      </w:pPr>
      <w:r w:rsidRPr="00613B31">
        <w:t>The appendix is an optional section that can contain details and data supplemental to the main text</w:t>
      </w:r>
      <w:r w:rsidR="00CD4B8A">
        <w:t xml:space="preserve">—for example, explanations of experimental </w:t>
      </w:r>
      <w:r w:rsidR="004846E4">
        <w:t>details that would disrupt the flow of the main text</w:t>
      </w:r>
      <w:r w:rsidRPr="00613B31">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7763A5F6" w14:textId="77777777" w:rsidR="00E93210" w:rsidRPr="00613B31" w:rsidRDefault="00E93210" w:rsidP="00DF3ACF">
      <w:pPr>
        <w:adjustRightInd w:val="0"/>
        <w:snapToGrid w:val="0"/>
        <w:spacing w:before="240" w:after="60" w:line="228" w:lineRule="auto"/>
        <w:ind w:left="2608"/>
        <w:rPr>
          <w:b/>
          <w:bCs/>
          <w:szCs w:val="18"/>
          <w:lang w:bidi="en-US"/>
        </w:rPr>
      </w:pPr>
      <w:r w:rsidRPr="00613B31">
        <w:rPr>
          <w:b/>
          <w:bCs/>
          <w:szCs w:val="18"/>
          <w:lang w:bidi="en-US"/>
        </w:rPr>
        <w:t>Appendix B</w:t>
      </w:r>
    </w:p>
    <w:p w14:paraId="44E2D876" w14:textId="77777777" w:rsidR="00E93210" w:rsidRDefault="00E93210" w:rsidP="002D7D5E">
      <w:pPr>
        <w:pStyle w:val="MDPI31text"/>
      </w:pPr>
      <w:r w:rsidRPr="00613B31">
        <w:t xml:space="preserve">All appendix sections must </w:t>
      </w:r>
      <w:r w:rsidR="004846E4">
        <w:t>be cited in the main text. In the appendices, Figures, Tables, etc. should be labeled starting with “A”—e.g., Figure A1, Figure A2, etc.</w:t>
      </w:r>
    </w:p>
    <w:p w14:paraId="0CFF3CA3" w14:textId="77777777" w:rsidR="007A08BB" w:rsidRDefault="007A08BB" w:rsidP="002D7D5E">
      <w:pPr>
        <w:pStyle w:val="MDPI31text"/>
      </w:pPr>
    </w:p>
    <w:p w14:paraId="63BCA0F6" w14:textId="77777777" w:rsidR="007A08BB" w:rsidRDefault="007A08BB" w:rsidP="002D7D5E">
      <w:pPr>
        <w:pStyle w:val="MDPI31text"/>
      </w:pPr>
    </w:p>
    <w:p w14:paraId="4FAA30DD" w14:textId="77777777" w:rsidR="007A08BB" w:rsidRDefault="007A08BB" w:rsidP="002D7D5E">
      <w:pPr>
        <w:pStyle w:val="MDPI31text"/>
      </w:pPr>
    </w:p>
    <w:p w14:paraId="50707C1D" w14:textId="77777777" w:rsidR="007A08BB" w:rsidRDefault="007A08BB" w:rsidP="002D7D5E">
      <w:pPr>
        <w:pStyle w:val="MDPI31text"/>
      </w:pPr>
    </w:p>
    <w:p w14:paraId="37B7829F" w14:textId="77777777" w:rsidR="007A08BB" w:rsidRDefault="007A08BB" w:rsidP="002D7D5E">
      <w:pPr>
        <w:pStyle w:val="MDPI31text"/>
      </w:pPr>
    </w:p>
    <w:p w14:paraId="21DD68FD" w14:textId="77777777" w:rsidR="007A08BB" w:rsidRDefault="007A08BB" w:rsidP="002D7D5E">
      <w:pPr>
        <w:pStyle w:val="MDPI31text"/>
      </w:pPr>
    </w:p>
    <w:p w14:paraId="28288D93" w14:textId="77777777" w:rsidR="007A08BB" w:rsidRPr="00613B31" w:rsidRDefault="007A08BB" w:rsidP="002D7D5E">
      <w:pPr>
        <w:pStyle w:val="MDPI31text"/>
      </w:pPr>
    </w:p>
    <w:p w14:paraId="4D96F7B7" w14:textId="77777777" w:rsidR="00E93210" w:rsidRDefault="00E93210" w:rsidP="00070792">
      <w:pPr>
        <w:pStyle w:val="MDPI21heading1"/>
        <w:ind w:left="0"/>
      </w:pPr>
      <w:r w:rsidRPr="00FA04F1">
        <w:t>References</w:t>
      </w:r>
    </w:p>
    <w:p w14:paraId="065B89B0" w14:textId="77777777" w:rsidR="00941318" w:rsidRPr="00941318" w:rsidRDefault="007A08BB" w:rsidP="00941318">
      <w:pPr>
        <w:pStyle w:val="Bibliography"/>
      </w:pPr>
      <w:r>
        <w:fldChar w:fldCharType="begin"/>
      </w:r>
      <w:r>
        <w:instrText xml:space="preserve"> ADDIN ZOTERO_BIBL {"uncited":[],"omitted":[],"custom":[]} CSL_BIBLIOGRAPHY </w:instrText>
      </w:r>
      <w:r>
        <w:fldChar w:fldCharType="separate"/>
      </w:r>
      <w:r w:rsidR="00941318" w:rsidRPr="00941318">
        <w:t xml:space="preserve">1. </w:t>
      </w:r>
      <w:r w:rsidR="00941318" w:rsidRPr="00941318">
        <w:tab/>
        <w:t xml:space="preserve">Gill, T.K.; Mittinty, M.M.; March, L.M.; Steinmetz, J.D.; Culbreth, G.T.; Cross, M.; Kopec, J.A.; Woolf, A.D.; Haile, L.M.; Hagins, H.; et al. Global, Regional, and National Burden of Other Musculoskeletal Disorders, 1990–2020, and Projections to 2050: A Systematic Analysis of the Global Burden of Disease Study 2021. </w:t>
      </w:r>
      <w:r w:rsidR="00941318" w:rsidRPr="00941318">
        <w:rPr>
          <w:i/>
          <w:iCs/>
        </w:rPr>
        <w:t>The Lancet Rheumatology</w:t>
      </w:r>
      <w:r w:rsidR="00941318" w:rsidRPr="00941318">
        <w:t xml:space="preserve"> </w:t>
      </w:r>
      <w:r w:rsidR="00941318" w:rsidRPr="00941318">
        <w:rPr>
          <w:b/>
          <w:bCs/>
        </w:rPr>
        <w:t>2023</w:t>
      </w:r>
      <w:r w:rsidR="00941318" w:rsidRPr="00941318">
        <w:t xml:space="preserve">, </w:t>
      </w:r>
      <w:r w:rsidR="00941318" w:rsidRPr="00941318">
        <w:rPr>
          <w:i/>
          <w:iCs/>
        </w:rPr>
        <w:t>5</w:t>
      </w:r>
      <w:r w:rsidR="00941318" w:rsidRPr="00941318">
        <w:t>, e670–e682, doi:10.1016/S2665-9913(23)00232-1.</w:t>
      </w:r>
    </w:p>
    <w:p w14:paraId="00BDDB1D" w14:textId="77777777" w:rsidR="00941318" w:rsidRPr="00941318" w:rsidRDefault="00941318" w:rsidP="00941318">
      <w:pPr>
        <w:pStyle w:val="Bibliography"/>
      </w:pPr>
      <w:r w:rsidRPr="00941318">
        <w:t xml:space="preserve">2. </w:t>
      </w:r>
      <w:r w:rsidRPr="00941318">
        <w:tab/>
        <w:t xml:space="preserve">Martimo, K.-P. </w:t>
      </w:r>
      <w:r w:rsidRPr="00941318">
        <w:rPr>
          <w:i/>
          <w:iCs/>
        </w:rPr>
        <w:t>Musculoskeletal Disorders, Disability, and Work</w:t>
      </w:r>
      <w:r w:rsidRPr="00941318">
        <w:t>; Finnish Institute of Occupational Health: Helsinki, Finland, 2010; ISBN 978-951-802-987-1.</w:t>
      </w:r>
    </w:p>
    <w:p w14:paraId="0E8BA787" w14:textId="77777777" w:rsidR="00941318" w:rsidRPr="00941318" w:rsidRDefault="00941318" w:rsidP="00941318">
      <w:pPr>
        <w:pStyle w:val="Bibliography"/>
      </w:pPr>
      <w:r w:rsidRPr="00941318">
        <w:t xml:space="preserve">3. </w:t>
      </w:r>
      <w:r w:rsidRPr="00941318">
        <w:tab/>
        <w:t xml:space="preserve">European Agency for Safety and Health at Work. </w:t>
      </w:r>
      <w:r w:rsidRPr="00941318">
        <w:rPr>
          <w:i/>
          <w:iCs/>
        </w:rPr>
        <w:t>Musculoskeletal Disorders among Children and Young People: Prevalence, Risk Factors and Preventive Measures</w:t>
      </w:r>
      <w:r w:rsidRPr="00941318">
        <w:rPr>
          <w:rFonts w:ascii="Times New Roman" w:hAnsi="Times New Roman"/>
          <w:i/>
          <w:iCs/>
        </w:rPr>
        <w:t> </w:t>
      </w:r>
      <w:r w:rsidRPr="00941318">
        <w:rPr>
          <w:i/>
          <w:iCs/>
        </w:rPr>
        <w:t>: A Scoping Review.</w:t>
      </w:r>
      <w:r w:rsidRPr="00941318">
        <w:t>; Publications Office: LU, 2021;</w:t>
      </w:r>
    </w:p>
    <w:p w14:paraId="1EA69E2B" w14:textId="77777777" w:rsidR="00941318" w:rsidRPr="00941318" w:rsidRDefault="00941318" w:rsidP="00941318">
      <w:pPr>
        <w:pStyle w:val="Bibliography"/>
      </w:pPr>
      <w:r w:rsidRPr="00941318">
        <w:t xml:space="preserve">4. </w:t>
      </w:r>
      <w:r w:rsidRPr="00941318">
        <w:tab/>
        <w:t xml:space="preserve">Bevan, S. Economic Impact of Musculoskeletal Disorders (MSDs) on Work in Europe. </w:t>
      </w:r>
      <w:r w:rsidRPr="00941318">
        <w:rPr>
          <w:i/>
          <w:iCs/>
        </w:rPr>
        <w:t>Best Practice &amp; Research Clinical Rheumatology</w:t>
      </w:r>
      <w:r w:rsidRPr="00941318">
        <w:t xml:space="preserve"> </w:t>
      </w:r>
      <w:r w:rsidRPr="00941318">
        <w:rPr>
          <w:b/>
          <w:bCs/>
        </w:rPr>
        <w:t>2015</w:t>
      </w:r>
      <w:r w:rsidRPr="00941318">
        <w:t xml:space="preserve">, </w:t>
      </w:r>
      <w:r w:rsidRPr="00941318">
        <w:rPr>
          <w:i/>
          <w:iCs/>
        </w:rPr>
        <w:t>29</w:t>
      </w:r>
      <w:r w:rsidRPr="00941318">
        <w:t>, 356–373, doi:10.1016/j.berh.2015.08.002.</w:t>
      </w:r>
    </w:p>
    <w:p w14:paraId="790E9878" w14:textId="77777777" w:rsidR="00941318" w:rsidRPr="00941318" w:rsidRDefault="00941318" w:rsidP="00941318">
      <w:pPr>
        <w:pStyle w:val="Bibliography"/>
      </w:pPr>
      <w:r w:rsidRPr="00941318">
        <w:t xml:space="preserve">5. </w:t>
      </w:r>
      <w:r w:rsidRPr="00941318">
        <w:tab/>
        <w:t xml:space="preserve">Summers, K.; Jinnett, K.J.; Bevan, S. Musculoskeletal Disorders, Workforce Health and Productivity in the United States. </w:t>
      </w:r>
      <w:r w:rsidRPr="00941318">
        <w:rPr>
          <w:i/>
          <w:iCs/>
        </w:rPr>
        <w:t>The Center for Workforce Health and Performance</w:t>
      </w:r>
      <w:r w:rsidRPr="00941318">
        <w:t xml:space="preserve"> </w:t>
      </w:r>
      <w:r w:rsidRPr="00941318">
        <w:rPr>
          <w:b/>
          <w:bCs/>
        </w:rPr>
        <w:t>2015</w:t>
      </w:r>
      <w:r w:rsidRPr="00941318">
        <w:t>.</w:t>
      </w:r>
    </w:p>
    <w:p w14:paraId="3FFC28AB" w14:textId="77777777" w:rsidR="00941318" w:rsidRPr="00941318" w:rsidRDefault="00941318" w:rsidP="00941318">
      <w:pPr>
        <w:pStyle w:val="Bibliography"/>
      </w:pPr>
      <w:r w:rsidRPr="00941318">
        <w:t xml:space="preserve">6. </w:t>
      </w:r>
      <w:r w:rsidRPr="00941318">
        <w:tab/>
        <w:t xml:space="preserve">Arora, S.N.; Khatri, S. Prevalence of Work-Related Musculoskeletal Disorder in Sitting Professionals. </w:t>
      </w:r>
      <w:r w:rsidRPr="00941318">
        <w:rPr>
          <w:i/>
          <w:iCs/>
        </w:rPr>
        <w:t>Int J Community Med Public Health</w:t>
      </w:r>
      <w:r w:rsidRPr="00941318">
        <w:t xml:space="preserve"> </w:t>
      </w:r>
      <w:r w:rsidRPr="00941318">
        <w:rPr>
          <w:b/>
          <w:bCs/>
        </w:rPr>
        <w:t>2022</w:t>
      </w:r>
      <w:r w:rsidRPr="00941318">
        <w:t xml:space="preserve">, </w:t>
      </w:r>
      <w:r w:rsidRPr="00941318">
        <w:rPr>
          <w:i/>
          <w:iCs/>
        </w:rPr>
        <w:t>9</w:t>
      </w:r>
      <w:r w:rsidRPr="00941318">
        <w:t>, 892, doi:10.18203/2394-6040.ijcmph20220259.</w:t>
      </w:r>
    </w:p>
    <w:p w14:paraId="47B10E19" w14:textId="77777777" w:rsidR="00941318" w:rsidRPr="00941318" w:rsidRDefault="00941318" w:rsidP="00941318">
      <w:pPr>
        <w:pStyle w:val="Bibliography"/>
      </w:pPr>
      <w:r w:rsidRPr="00941318">
        <w:t xml:space="preserve">7. </w:t>
      </w:r>
      <w:r w:rsidRPr="00941318">
        <w:tab/>
        <w:t xml:space="preserve">Putsa, B.; Jalayondeja, W.; Mekhora, K.; Bhuanantanondh, P.; Jalayondeja, C. Factors Associated with Reduced Risk of Musculoskeletal Disorders among Office Workers: A Cross-Sectional Study 2017 to 2020. </w:t>
      </w:r>
      <w:r w:rsidRPr="00941318">
        <w:rPr>
          <w:i/>
          <w:iCs/>
        </w:rPr>
        <w:t>BMC Public Health</w:t>
      </w:r>
      <w:r w:rsidRPr="00941318">
        <w:t xml:space="preserve"> </w:t>
      </w:r>
      <w:r w:rsidRPr="00941318">
        <w:rPr>
          <w:b/>
          <w:bCs/>
        </w:rPr>
        <w:t>2022</w:t>
      </w:r>
      <w:r w:rsidRPr="00941318">
        <w:t xml:space="preserve">, </w:t>
      </w:r>
      <w:r w:rsidRPr="00941318">
        <w:rPr>
          <w:i/>
          <w:iCs/>
        </w:rPr>
        <w:t>22</w:t>
      </w:r>
      <w:r w:rsidRPr="00941318">
        <w:t>, 1503, doi:10.1186/s12889-022-13940-0.</w:t>
      </w:r>
    </w:p>
    <w:p w14:paraId="6E76B716" w14:textId="77777777" w:rsidR="00941318" w:rsidRPr="00941318" w:rsidRDefault="00941318" w:rsidP="00941318">
      <w:pPr>
        <w:pStyle w:val="Bibliography"/>
      </w:pPr>
      <w:r w:rsidRPr="00941318">
        <w:t xml:space="preserve">8. </w:t>
      </w:r>
      <w:r w:rsidRPr="00941318">
        <w:tab/>
        <w:t xml:space="preserve">Keskin, Y. Correlation between Sitting Duration and Position and Lumbar Pain among Office Workers. </w:t>
      </w:r>
      <w:r w:rsidRPr="00941318">
        <w:rPr>
          <w:i/>
          <w:iCs/>
        </w:rPr>
        <w:t>Haydarpasa Numune Med J</w:t>
      </w:r>
      <w:r w:rsidRPr="00941318">
        <w:t xml:space="preserve"> </w:t>
      </w:r>
      <w:r w:rsidRPr="00941318">
        <w:rPr>
          <w:b/>
          <w:bCs/>
        </w:rPr>
        <w:t>2019</w:t>
      </w:r>
      <w:r w:rsidRPr="00941318">
        <w:t>, doi:10.14744/hnhj.2019.04909.</w:t>
      </w:r>
    </w:p>
    <w:p w14:paraId="5B5AB74F" w14:textId="77777777" w:rsidR="00941318" w:rsidRPr="00941318" w:rsidRDefault="00941318" w:rsidP="00941318">
      <w:pPr>
        <w:pStyle w:val="Bibliography"/>
      </w:pPr>
      <w:r w:rsidRPr="00941318">
        <w:t xml:space="preserve">9. </w:t>
      </w:r>
      <w:r w:rsidRPr="00941318">
        <w:tab/>
        <w:t xml:space="preserve">Bontrup, C.; Taylor, W.R.; Fliesser, M.; Visscher, R.; Green, T.; Wippert, P.-M.; Zemp, R. Low Back Pain and Its Relationship with Sitting Behaviour among Sedentary Office Workers. </w:t>
      </w:r>
      <w:r w:rsidRPr="00941318">
        <w:rPr>
          <w:i/>
          <w:iCs/>
        </w:rPr>
        <w:t>Applied Ergonomics</w:t>
      </w:r>
      <w:r w:rsidRPr="00941318">
        <w:t xml:space="preserve"> </w:t>
      </w:r>
      <w:r w:rsidRPr="00941318">
        <w:rPr>
          <w:b/>
          <w:bCs/>
        </w:rPr>
        <w:t>2019</w:t>
      </w:r>
      <w:r w:rsidRPr="00941318">
        <w:t xml:space="preserve">, </w:t>
      </w:r>
      <w:r w:rsidRPr="00941318">
        <w:rPr>
          <w:i/>
          <w:iCs/>
        </w:rPr>
        <w:t>81</w:t>
      </w:r>
      <w:r w:rsidRPr="00941318">
        <w:t>, 102894, doi:10.1016/j.apergo.2019.102894.</w:t>
      </w:r>
    </w:p>
    <w:p w14:paraId="42373654" w14:textId="77777777" w:rsidR="00941318" w:rsidRPr="00941318" w:rsidRDefault="00941318" w:rsidP="00941318">
      <w:pPr>
        <w:pStyle w:val="Bibliography"/>
      </w:pPr>
      <w:r w:rsidRPr="00941318">
        <w:lastRenderedPageBreak/>
        <w:t xml:space="preserve">10. </w:t>
      </w:r>
      <w:r w:rsidRPr="00941318">
        <w:tab/>
        <w:t xml:space="preserve">Yoon, D.H.; Lee, J.-Y.; Song, W. Effects of Resistance Exercise Training on Cognitive Function and Physical Performance in Cognitive Frailty: A Randomized Controlled Trial. </w:t>
      </w:r>
      <w:r w:rsidRPr="00941318">
        <w:rPr>
          <w:i/>
          <w:iCs/>
        </w:rPr>
        <w:t>J Nutr Health Aging</w:t>
      </w:r>
      <w:r w:rsidRPr="00941318">
        <w:t xml:space="preserve"> </w:t>
      </w:r>
      <w:r w:rsidRPr="00941318">
        <w:rPr>
          <w:b/>
          <w:bCs/>
        </w:rPr>
        <w:t>2018</w:t>
      </w:r>
      <w:r w:rsidRPr="00941318">
        <w:t xml:space="preserve">, </w:t>
      </w:r>
      <w:r w:rsidRPr="00941318">
        <w:rPr>
          <w:i/>
          <w:iCs/>
        </w:rPr>
        <w:t>22</w:t>
      </w:r>
      <w:r w:rsidRPr="00941318">
        <w:t>, 944–951, doi:10.1007/s12603-018-1090-9.</w:t>
      </w:r>
    </w:p>
    <w:p w14:paraId="5B2C0C2E" w14:textId="77777777" w:rsidR="00941318" w:rsidRPr="00941318" w:rsidRDefault="00941318" w:rsidP="00941318">
      <w:pPr>
        <w:pStyle w:val="Bibliography"/>
      </w:pPr>
      <w:r w:rsidRPr="00941318">
        <w:t xml:space="preserve">11. </w:t>
      </w:r>
      <w:r w:rsidRPr="00941318">
        <w:tab/>
        <w:t xml:space="preserve">Tan, H.Z.; Slivovsky, L.A.; Pentland, A. A Sensing Chair Using Pressure Distribution Sensors. </w:t>
      </w:r>
      <w:r w:rsidRPr="00941318">
        <w:rPr>
          <w:i/>
          <w:iCs/>
        </w:rPr>
        <w:t>IEEE/ASME Trans. Mechatron.</w:t>
      </w:r>
      <w:r w:rsidRPr="00941318">
        <w:t xml:space="preserve"> </w:t>
      </w:r>
      <w:r w:rsidRPr="00941318">
        <w:rPr>
          <w:b/>
          <w:bCs/>
        </w:rPr>
        <w:t>2001</w:t>
      </w:r>
      <w:r w:rsidRPr="00941318">
        <w:t xml:space="preserve">, </w:t>
      </w:r>
      <w:r w:rsidRPr="00941318">
        <w:rPr>
          <w:i/>
          <w:iCs/>
        </w:rPr>
        <w:t>6</w:t>
      </w:r>
      <w:r w:rsidRPr="00941318">
        <w:t>, 261–268, doi:10.1109/3516.951364.</w:t>
      </w:r>
    </w:p>
    <w:p w14:paraId="43DC2E7B" w14:textId="77777777" w:rsidR="00941318" w:rsidRPr="00941318" w:rsidRDefault="00941318" w:rsidP="00941318">
      <w:pPr>
        <w:pStyle w:val="Bibliography"/>
      </w:pPr>
      <w:r w:rsidRPr="00941318">
        <w:t xml:space="preserve">12. </w:t>
      </w:r>
      <w:r w:rsidRPr="00941318">
        <w:tab/>
        <w:t xml:space="preserve">Ma, C.; Li, W.; Gravina, R.; Du, J.; Li, Q.; Fortino, G. Smart Cushion-Based Activity Recognition: Prompting Users to Maintain a Healthy Seated Posture. </w:t>
      </w:r>
      <w:r w:rsidRPr="00941318">
        <w:rPr>
          <w:i/>
          <w:iCs/>
        </w:rPr>
        <w:t>IEEE Syst. Man Cybern. Mag.</w:t>
      </w:r>
      <w:r w:rsidRPr="00941318">
        <w:t xml:space="preserve"> </w:t>
      </w:r>
      <w:r w:rsidRPr="00941318">
        <w:rPr>
          <w:b/>
          <w:bCs/>
        </w:rPr>
        <w:t>2020</w:t>
      </w:r>
      <w:r w:rsidRPr="00941318">
        <w:t xml:space="preserve">, </w:t>
      </w:r>
      <w:r w:rsidRPr="00941318">
        <w:rPr>
          <w:i/>
          <w:iCs/>
        </w:rPr>
        <w:t>6</w:t>
      </w:r>
      <w:r w:rsidRPr="00941318">
        <w:t>, 6–14, doi:10.1109/MSMC.2019.2962226.</w:t>
      </w:r>
    </w:p>
    <w:p w14:paraId="70F0027E" w14:textId="77777777" w:rsidR="00941318" w:rsidRPr="00941318" w:rsidRDefault="00941318" w:rsidP="00941318">
      <w:pPr>
        <w:pStyle w:val="Bibliography"/>
      </w:pPr>
      <w:r w:rsidRPr="00941318">
        <w:t xml:space="preserve">13. </w:t>
      </w:r>
      <w:r w:rsidRPr="00941318">
        <w:tab/>
        <w:t xml:space="preserve">Ahmad, J.; Sidén, J.; Andersson, H. A Proposal of Implementation of Sitting Posture Monitoring System for Wheelchair Utilizing Machine Learning Methods. </w:t>
      </w:r>
      <w:r w:rsidRPr="00941318">
        <w:rPr>
          <w:i/>
          <w:iCs/>
        </w:rPr>
        <w:t>Sensors</w:t>
      </w:r>
      <w:r w:rsidRPr="00941318">
        <w:t xml:space="preserve"> </w:t>
      </w:r>
      <w:r w:rsidRPr="00941318">
        <w:rPr>
          <w:b/>
          <w:bCs/>
        </w:rPr>
        <w:t>2021</w:t>
      </w:r>
      <w:r w:rsidRPr="00941318">
        <w:t xml:space="preserve">, </w:t>
      </w:r>
      <w:r w:rsidRPr="00941318">
        <w:rPr>
          <w:i/>
          <w:iCs/>
        </w:rPr>
        <w:t>21</w:t>
      </w:r>
      <w:r w:rsidRPr="00941318">
        <w:t>, 6349, doi:10.3390/s21196349.</w:t>
      </w:r>
    </w:p>
    <w:p w14:paraId="429C857F" w14:textId="77777777" w:rsidR="00941318" w:rsidRPr="00941318" w:rsidRDefault="00941318" w:rsidP="00941318">
      <w:pPr>
        <w:pStyle w:val="Bibliography"/>
      </w:pPr>
      <w:r w:rsidRPr="00941318">
        <w:t xml:space="preserve">14. </w:t>
      </w:r>
      <w:r w:rsidRPr="00941318">
        <w:tab/>
        <w:t xml:space="preserve">Huang, M.; Gibson, I.; Yang, R. Smart Chair for Monitoring of Sitting Behavior. </w:t>
      </w:r>
      <w:r w:rsidRPr="00941318">
        <w:rPr>
          <w:i/>
          <w:iCs/>
        </w:rPr>
        <w:t>KEG</w:t>
      </w:r>
      <w:r w:rsidRPr="00941318">
        <w:t xml:space="preserve"> </w:t>
      </w:r>
      <w:r w:rsidRPr="00941318">
        <w:rPr>
          <w:b/>
          <w:bCs/>
        </w:rPr>
        <w:t>2017</w:t>
      </w:r>
      <w:r w:rsidRPr="00941318">
        <w:t xml:space="preserve">, </w:t>
      </w:r>
      <w:r w:rsidRPr="00941318">
        <w:rPr>
          <w:i/>
          <w:iCs/>
        </w:rPr>
        <w:t>2</w:t>
      </w:r>
      <w:r w:rsidRPr="00941318">
        <w:t>, 274, doi:10.18502/keg.v2i2.626.</w:t>
      </w:r>
    </w:p>
    <w:p w14:paraId="09BA3E5E" w14:textId="77777777" w:rsidR="00941318" w:rsidRPr="00941318" w:rsidRDefault="00941318" w:rsidP="00941318">
      <w:pPr>
        <w:pStyle w:val="Bibliography"/>
      </w:pPr>
      <w:r w:rsidRPr="00941318">
        <w:t xml:space="preserve">15. </w:t>
      </w:r>
      <w:r w:rsidRPr="00941318">
        <w:tab/>
        <w:t xml:space="preserve">Ran, X.; Wang, C.; Xiao, Y.; Gao, X.; Zhu, Z.; Chen, B. A Portable Sitting Posture Monitoring System Based on a Pressure Sensor Array and Machine Learning. </w:t>
      </w:r>
      <w:r w:rsidRPr="00941318">
        <w:rPr>
          <w:i/>
          <w:iCs/>
        </w:rPr>
        <w:t>Sensors and Actuators A: Physical</w:t>
      </w:r>
      <w:r w:rsidRPr="00941318">
        <w:t xml:space="preserve"> </w:t>
      </w:r>
      <w:r w:rsidRPr="00941318">
        <w:rPr>
          <w:b/>
          <w:bCs/>
        </w:rPr>
        <w:t>2021</w:t>
      </w:r>
      <w:r w:rsidRPr="00941318">
        <w:t xml:space="preserve">, </w:t>
      </w:r>
      <w:r w:rsidRPr="00941318">
        <w:rPr>
          <w:i/>
          <w:iCs/>
        </w:rPr>
        <w:t>331</w:t>
      </w:r>
      <w:r w:rsidRPr="00941318">
        <w:t>, 112900, doi:10.1016/j.sna.2021.112900.</w:t>
      </w:r>
    </w:p>
    <w:p w14:paraId="48F75ED6" w14:textId="77777777" w:rsidR="00941318" w:rsidRPr="00941318" w:rsidRDefault="00941318" w:rsidP="00941318">
      <w:pPr>
        <w:pStyle w:val="Bibliography"/>
      </w:pPr>
      <w:r w:rsidRPr="00941318">
        <w:t xml:space="preserve">16. </w:t>
      </w:r>
      <w:r w:rsidRPr="00941318">
        <w:tab/>
        <w:t xml:space="preserve">Kim, M.; Kim, H.; Park, J.; Jee, K.-K.; Lim, J.A.; Park, M.-C. Real-Time Sitting Posture Correction System Based on Highly Durable and Washable Electronic Textile Pressure Sensors. </w:t>
      </w:r>
      <w:r w:rsidRPr="00941318">
        <w:rPr>
          <w:i/>
          <w:iCs/>
        </w:rPr>
        <w:t>Sensors and Actuators A: Physical</w:t>
      </w:r>
      <w:r w:rsidRPr="00941318">
        <w:t xml:space="preserve"> </w:t>
      </w:r>
      <w:r w:rsidRPr="00941318">
        <w:rPr>
          <w:b/>
          <w:bCs/>
        </w:rPr>
        <w:t>2018</w:t>
      </w:r>
      <w:r w:rsidRPr="00941318">
        <w:t xml:space="preserve">, </w:t>
      </w:r>
      <w:r w:rsidRPr="00941318">
        <w:rPr>
          <w:i/>
          <w:iCs/>
        </w:rPr>
        <w:t>269</w:t>
      </w:r>
      <w:r w:rsidRPr="00941318">
        <w:t>, 394–400, doi:10.1016/j.sna.2017.11.054.</w:t>
      </w:r>
    </w:p>
    <w:p w14:paraId="54FE048B" w14:textId="77777777" w:rsidR="00941318" w:rsidRPr="00941318" w:rsidRDefault="00941318" w:rsidP="00941318">
      <w:pPr>
        <w:pStyle w:val="Bibliography"/>
      </w:pPr>
      <w:r w:rsidRPr="00941318">
        <w:t xml:space="preserve">17. </w:t>
      </w:r>
      <w:r w:rsidRPr="00941318">
        <w:tab/>
        <w:t xml:space="preserve">Martins, L.; Lucena, R.; Belo, J.; Santos, M.; Quaresma, C.; Jesus, A.P.; Vieira, P. Intelligent Chair Sensor. In </w:t>
      </w:r>
      <w:r w:rsidRPr="00941318">
        <w:rPr>
          <w:i/>
          <w:iCs/>
        </w:rPr>
        <w:t>Engineering Applications of Neural Networks</w:t>
      </w:r>
      <w:r w:rsidRPr="00941318">
        <w:t>; Iliadis, L., Papadopoulos, H., Jayne, C., Eds.; Communications in Computer and Information Science; Springer Berlin Heidelberg: Berlin, Heidelberg, 2013; Vol. 383, pp. 182–191 ISBN 978-3-642-41012-3.</w:t>
      </w:r>
    </w:p>
    <w:p w14:paraId="3001294E" w14:textId="77777777" w:rsidR="00941318" w:rsidRPr="00941318" w:rsidRDefault="00941318" w:rsidP="00941318">
      <w:pPr>
        <w:pStyle w:val="Bibliography"/>
      </w:pPr>
      <w:r w:rsidRPr="00941318">
        <w:t xml:space="preserve">18. </w:t>
      </w:r>
      <w:r w:rsidRPr="00941318">
        <w:tab/>
        <w:t xml:space="preserve">Kim, Y.; Son, Y.; Kim, W.; Jin, B.; Yun, M. Classification of Children’s Sitting Postures Using Machine Learning Algorithms. </w:t>
      </w:r>
      <w:r w:rsidRPr="00941318">
        <w:rPr>
          <w:i/>
          <w:iCs/>
        </w:rPr>
        <w:t>Applied Sciences</w:t>
      </w:r>
      <w:r w:rsidRPr="00941318">
        <w:t xml:space="preserve"> </w:t>
      </w:r>
      <w:r w:rsidRPr="00941318">
        <w:rPr>
          <w:b/>
          <w:bCs/>
        </w:rPr>
        <w:t>2018</w:t>
      </w:r>
      <w:r w:rsidRPr="00941318">
        <w:t xml:space="preserve">, </w:t>
      </w:r>
      <w:r w:rsidRPr="00941318">
        <w:rPr>
          <w:i/>
          <w:iCs/>
        </w:rPr>
        <w:t>8</w:t>
      </w:r>
      <w:r w:rsidRPr="00941318">
        <w:t>, 1280, doi:10.3390/app8081280.</w:t>
      </w:r>
    </w:p>
    <w:p w14:paraId="379A62E3" w14:textId="77777777" w:rsidR="00941318" w:rsidRPr="00941318" w:rsidRDefault="00941318" w:rsidP="00941318">
      <w:pPr>
        <w:pStyle w:val="Bibliography"/>
      </w:pPr>
      <w:r w:rsidRPr="00941318">
        <w:t xml:space="preserve">19. </w:t>
      </w:r>
      <w:r w:rsidRPr="00941318">
        <w:tab/>
        <w:t xml:space="preserve">Cai, W.; Zhao, D.; Zhang, M.; Xu, Y.; Li, Z. Improved Self-Organizing Map-Based Unsupervised Learning Algorithm for Sitting Posture Recognition System. </w:t>
      </w:r>
      <w:r w:rsidRPr="00941318">
        <w:rPr>
          <w:i/>
          <w:iCs/>
        </w:rPr>
        <w:t>Sensors</w:t>
      </w:r>
      <w:r w:rsidRPr="00941318">
        <w:t xml:space="preserve"> </w:t>
      </w:r>
      <w:r w:rsidRPr="00941318">
        <w:rPr>
          <w:b/>
          <w:bCs/>
        </w:rPr>
        <w:t>2021</w:t>
      </w:r>
      <w:r w:rsidRPr="00941318">
        <w:t xml:space="preserve">, </w:t>
      </w:r>
      <w:r w:rsidRPr="00941318">
        <w:rPr>
          <w:i/>
          <w:iCs/>
        </w:rPr>
        <w:t>21</w:t>
      </w:r>
      <w:r w:rsidRPr="00941318">
        <w:t>, 6246, doi:10.3390/s21186246.</w:t>
      </w:r>
    </w:p>
    <w:p w14:paraId="38D0783B" w14:textId="77777777" w:rsidR="00941318" w:rsidRPr="00941318" w:rsidRDefault="00941318" w:rsidP="00941318">
      <w:pPr>
        <w:pStyle w:val="Bibliography"/>
      </w:pPr>
      <w:r w:rsidRPr="00941318">
        <w:t xml:space="preserve">20. </w:t>
      </w:r>
      <w:r w:rsidRPr="00941318">
        <w:tab/>
        <w:t xml:space="preserve">Fan, Z.; Hu, X.; Chen, W.-M.; Zhang, D.-W.; Ma, X. A Deep Learning Based 2-Dimensional Hip Pressure Signals Analysis Method for Sitting Posture Recognition. </w:t>
      </w:r>
      <w:r w:rsidRPr="00941318">
        <w:rPr>
          <w:i/>
          <w:iCs/>
        </w:rPr>
        <w:t>Biomedical Signal Processing and Control</w:t>
      </w:r>
      <w:r w:rsidRPr="00941318">
        <w:t xml:space="preserve"> </w:t>
      </w:r>
      <w:r w:rsidRPr="00941318">
        <w:rPr>
          <w:b/>
          <w:bCs/>
        </w:rPr>
        <w:t>2022</w:t>
      </w:r>
      <w:r w:rsidRPr="00941318">
        <w:t xml:space="preserve">, </w:t>
      </w:r>
      <w:r w:rsidRPr="00941318">
        <w:rPr>
          <w:i/>
          <w:iCs/>
        </w:rPr>
        <w:t>73</w:t>
      </w:r>
      <w:r w:rsidRPr="00941318">
        <w:t>, 103432, doi:10.1016/j.bspc.2021.103432.</w:t>
      </w:r>
    </w:p>
    <w:p w14:paraId="30A13A23" w14:textId="77777777" w:rsidR="00941318" w:rsidRPr="00941318" w:rsidRDefault="00941318" w:rsidP="00941318">
      <w:pPr>
        <w:pStyle w:val="Bibliography"/>
      </w:pPr>
      <w:r w:rsidRPr="00941318">
        <w:t xml:space="preserve">21. </w:t>
      </w:r>
      <w:r w:rsidRPr="00941318">
        <w:tab/>
        <w:t xml:space="preserve">Xu, W.; Huang, M.-C.; Amini, N.; He, L.; Sarrafzadeh, M. eCushion: A Textile Pressure Sensor Array Design and Calibration for Sitting Posture Analysis. </w:t>
      </w:r>
      <w:r w:rsidRPr="00941318">
        <w:rPr>
          <w:i/>
          <w:iCs/>
        </w:rPr>
        <w:t>IEEE Sensors J.</w:t>
      </w:r>
      <w:r w:rsidRPr="00941318">
        <w:t xml:space="preserve"> </w:t>
      </w:r>
      <w:r w:rsidRPr="00941318">
        <w:rPr>
          <w:b/>
          <w:bCs/>
        </w:rPr>
        <w:t>2013</w:t>
      </w:r>
      <w:r w:rsidRPr="00941318">
        <w:t xml:space="preserve">, </w:t>
      </w:r>
      <w:r w:rsidRPr="00941318">
        <w:rPr>
          <w:i/>
          <w:iCs/>
        </w:rPr>
        <w:t>13</w:t>
      </w:r>
      <w:r w:rsidRPr="00941318">
        <w:t>, 3926–3934, doi:10.1109/JSEN.2013.2259589.</w:t>
      </w:r>
    </w:p>
    <w:p w14:paraId="2CD0C967" w14:textId="1D3A34EC" w:rsidR="007D65C8" w:rsidRDefault="007A08BB" w:rsidP="007A08BB">
      <w:pPr>
        <w:pStyle w:val="MDPI21heading1"/>
        <w:ind w:left="0"/>
      </w:pPr>
      <w:r>
        <w:fldChar w:fldCharType="end"/>
      </w:r>
    </w:p>
    <w:p w14:paraId="3C27067F" w14:textId="77777777" w:rsidR="00E93210" w:rsidRPr="00B958EA" w:rsidRDefault="00B958EA" w:rsidP="00B958EA">
      <w:pPr>
        <w:pStyle w:val="MDPI63Notes"/>
      </w:pPr>
      <w:r w:rsidRPr="00B958EA">
        <w:rPr>
          <w:b/>
        </w:rPr>
        <w:t>Disclaimer/Publisher’s Note:</w:t>
      </w:r>
      <w:r w:rsidRPr="00B958EA">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E93210" w:rsidRPr="00B958EA" w:rsidSect="00735236">
      <w:headerReference w:type="even" r:id="rId18"/>
      <w:headerReference w:type="default" r:id="rId19"/>
      <w:footerReference w:type="default" r:id="rId20"/>
      <w:headerReference w:type="first" r:id="rId21"/>
      <w:footerReference w:type="first" r:id="rId22"/>
      <w:type w:val="continuous"/>
      <w:pgSz w:w="11906" w:h="16838" w:code="9"/>
      <w:pgMar w:top="1417" w:right="720" w:bottom="1077" w:left="720" w:header="1020" w:footer="340" w:gutter="0"/>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C3164" w14:textId="77777777" w:rsidR="003F7CB2" w:rsidRDefault="003F7CB2">
      <w:pPr>
        <w:spacing w:line="240" w:lineRule="auto"/>
      </w:pPr>
      <w:r>
        <w:separator/>
      </w:r>
    </w:p>
  </w:endnote>
  <w:endnote w:type="continuationSeparator" w:id="0">
    <w:p w14:paraId="2C803D54" w14:textId="77777777" w:rsidR="003F7CB2" w:rsidRDefault="003F7C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3DF91" w14:textId="77777777" w:rsidR="00494C08" w:rsidRPr="00CC2C1C" w:rsidRDefault="00494C08" w:rsidP="00494C08">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14713" w14:textId="77777777" w:rsidR="003D660D" w:rsidRDefault="003D660D" w:rsidP="00864137">
    <w:pPr>
      <w:pStyle w:val="MDPIfooterfirstpage"/>
      <w:pBdr>
        <w:top w:val="single" w:sz="4" w:space="0" w:color="000000"/>
      </w:pBdr>
      <w:adjustRightInd w:val="0"/>
      <w:snapToGrid w:val="0"/>
      <w:spacing w:before="480" w:line="100" w:lineRule="exact"/>
      <w:rPr>
        <w:i/>
        <w:szCs w:val="16"/>
        <w:lang w:val="it-IT"/>
      </w:rPr>
    </w:pPr>
  </w:p>
  <w:p w14:paraId="3D80804A" w14:textId="77777777" w:rsidR="00494C08" w:rsidRPr="008B308E" w:rsidRDefault="00494C08" w:rsidP="00691AA3">
    <w:pPr>
      <w:pStyle w:val="MDPIfooterfirstpage"/>
      <w:tabs>
        <w:tab w:val="clear" w:pos="8845"/>
        <w:tab w:val="right" w:pos="10466"/>
      </w:tabs>
      <w:spacing w:line="240" w:lineRule="auto"/>
      <w:jc w:val="both"/>
      <w:rPr>
        <w:lang w:val="fr-CH"/>
      </w:rPr>
    </w:pPr>
    <w:r w:rsidRPr="00544B3D">
      <w:rPr>
        <w:i/>
        <w:szCs w:val="16"/>
        <w:lang w:val="it-IT"/>
      </w:rPr>
      <w:t>Sensors</w:t>
    </w:r>
    <w:r w:rsidRPr="00544B3D">
      <w:rPr>
        <w:szCs w:val="16"/>
        <w:lang w:val="it-IT"/>
      </w:rPr>
      <w:t xml:space="preserve"> </w:t>
    </w:r>
    <w:r w:rsidR="000B0C7D">
      <w:rPr>
        <w:b/>
        <w:szCs w:val="16"/>
        <w:lang w:val="it-IT"/>
      </w:rPr>
      <w:t>2024</w:t>
    </w:r>
    <w:r w:rsidR="00375A07" w:rsidRPr="00375A07">
      <w:rPr>
        <w:szCs w:val="16"/>
        <w:lang w:val="it-IT"/>
      </w:rPr>
      <w:t>,</w:t>
    </w:r>
    <w:r w:rsidR="000B0C7D">
      <w:rPr>
        <w:i/>
        <w:szCs w:val="16"/>
        <w:lang w:val="it-IT"/>
      </w:rPr>
      <w:t xml:space="preserve"> 24</w:t>
    </w:r>
    <w:r w:rsidR="00375A07" w:rsidRPr="00375A07">
      <w:rPr>
        <w:szCs w:val="16"/>
        <w:lang w:val="it-IT"/>
      </w:rPr>
      <w:t xml:space="preserve">, </w:t>
    </w:r>
    <w:r w:rsidR="001F5853">
      <w:rPr>
        <w:szCs w:val="16"/>
        <w:lang w:val="it-IT"/>
      </w:rPr>
      <w:t>x</w:t>
    </w:r>
    <w:r w:rsidR="003D660D">
      <w:rPr>
        <w:szCs w:val="16"/>
        <w:lang w:val="it-IT"/>
      </w:rPr>
      <w:t>. https://doi.org/10.3390/xxxxx</w:t>
    </w:r>
    <w:r w:rsidR="00691AA3" w:rsidRPr="008B308E">
      <w:rPr>
        <w:lang w:val="fr-CH"/>
      </w:rPr>
      <w:tab/>
    </w:r>
    <w:r w:rsidRPr="008B308E">
      <w:rPr>
        <w:lang w:val="fr-CH"/>
      </w:rPr>
      <w:t>www.mdpi.com/journal/</w:t>
    </w:r>
    <w:r w:rsidRPr="00544B3D">
      <w:rPr>
        <w:lang w:val="it-IT"/>
      </w:rPr>
      <w:t>sensors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C2691" w14:textId="77777777" w:rsidR="003F7CB2" w:rsidRDefault="003F7CB2">
      <w:pPr>
        <w:spacing w:line="240" w:lineRule="auto"/>
      </w:pPr>
      <w:r>
        <w:separator/>
      </w:r>
    </w:p>
  </w:footnote>
  <w:footnote w:type="continuationSeparator" w:id="0">
    <w:p w14:paraId="5DB1EAFA" w14:textId="77777777" w:rsidR="003F7CB2" w:rsidRDefault="003F7C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872E1" w14:textId="77777777" w:rsidR="00494C08" w:rsidRDefault="00494C08" w:rsidP="00494C0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1FD8" w14:textId="77777777" w:rsidR="003D660D" w:rsidRDefault="00494C08" w:rsidP="00691AA3">
    <w:pPr>
      <w:tabs>
        <w:tab w:val="right" w:pos="10466"/>
      </w:tabs>
      <w:adjustRightInd w:val="0"/>
      <w:snapToGrid w:val="0"/>
      <w:spacing w:line="240" w:lineRule="auto"/>
      <w:rPr>
        <w:sz w:val="16"/>
      </w:rPr>
    </w:pPr>
    <w:r>
      <w:rPr>
        <w:i/>
        <w:sz w:val="16"/>
      </w:rPr>
      <w:t xml:space="preserve">Sensors </w:t>
    </w:r>
    <w:r w:rsidR="000B0C7D">
      <w:rPr>
        <w:b/>
        <w:sz w:val="16"/>
      </w:rPr>
      <w:t>2024</w:t>
    </w:r>
    <w:r w:rsidR="00375A07" w:rsidRPr="00375A07">
      <w:rPr>
        <w:sz w:val="16"/>
      </w:rPr>
      <w:t>,</w:t>
    </w:r>
    <w:r w:rsidR="000B0C7D">
      <w:rPr>
        <w:i/>
        <w:sz w:val="16"/>
      </w:rPr>
      <w:t xml:space="preserve"> 24</w:t>
    </w:r>
    <w:r w:rsidR="001F5853">
      <w:rPr>
        <w:sz w:val="16"/>
      </w:rPr>
      <w:t>, x FOR PEER REVIEW</w:t>
    </w:r>
    <w:r w:rsidR="00691AA3">
      <w:rPr>
        <w:sz w:val="16"/>
      </w:rPr>
      <w:tab/>
    </w:r>
    <w:r w:rsidR="001F5853">
      <w:rPr>
        <w:sz w:val="16"/>
      </w:rPr>
      <w:fldChar w:fldCharType="begin"/>
    </w:r>
    <w:r w:rsidR="001F5853">
      <w:rPr>
        <w:sz w:val="16"/>
      </w:rPr>
      <w:instrText xml:space="preserve"> PAGE   \* MERGEFORMAT </w:instrText>
    </w:r>
    <w:r w:rsidR="001F5853">
      <w:rPr>
        <w:sz w:val="16"/>
      </w:rPr>
      <w:fldChar w:fldCharType="separate"/>
    </w:r>
    <w:r w:rsidR="00054346">
      <w:rPr>
        <w:sz w:val="16"/>
      </w:rPr>
      <w:t>5</w:t>
    </w:r>
    <w:r w:rsidR="001F5853">
      <w:rPr>
        <w:sz w:val="16"/>
      </w:rPr>
      <w:fldChar w:fldCharType="end"/>
    </w:r>
    <w:r w:rsidR="001F5853">
      <w:rPr>
        <w:sz w:val="16"/>
      </w:rPr>
      <w:t xml:space="preserve"> of </w:t>
    </w:r>
    <w:r w:rsidR="001F5853">
      <w:rPr>
        <w:sz w:val="16"/>
      </w:rPr>
      <w:fldChar w:fldCharType="begin"/>
    </w:r>
    <w:r w:rsidR="001F5853">
      <w:rPr>
        <w:sz w:val="16"/>
      </w:rPr>
      <w:instrText xml:space="preserve"> NUMPAGES   \* MERGEFORMAT </w:instrText>
    </w:r>
    <w:r w:rsidR="001F5853">
      <w:rPr>
        <w:sz w:val="16"/>
      </w:rPr>
      <w:fldChar w:fldCharType="separate"/>
    </w:r>
    <w:r w:rsidR="00054346">
      <w:rPr>
        <w:sz w:val="16"/>
      </w:rPr>
      <w:t>5</w:t>
    </w:r>
    <w:r w:rsidR="001F5853">
      <w:rPr>
        <w:sz w:val="16"/>
      </w:rPr>
      <w:fldChar w:fldCharType="end"/>
    </w:r>
  </w:p>
  <w:p w14:paraId="199355D9" w14:textId="77777777" w:rsidR="00494C08" w:rsidRPr="00DC1886" w:rsidRDefault="00494C08" w:rsidP="0086413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3D660D" w:rsidRPr="00691AA3" w14:paraId="183F583A" w14:textId="77777777" w:rsidTr="00E02AA2">
      <w:trPr>
        <w:trHeight w:val="686"/>
      </w:trPr>
      <w:tc>
        <w:tcPr>
          <w:tcW w:w="3679" w:type="dxa"/>
          <w:shd w:val="clear" w:color="auto" w:fill="auto"/>
          <w:vAlign w:val="center"/>
        </w:tcPr>
        <w:p w14:paraId="5F941EB2" w14:textId="77777777" w:rsidR="003D660D" w:rsidRPr="00EF08AF" w:rsidRDefault="00FE2A09" w:rsidP="00691AA3">
          <w:pPr>
            <w:pStyle w:val="Header"/>
            <w:pBdr>
              <w:bottom w:val="none" w:sz="0" w:space="0" w:color="auto"/>
            </w:pBdr>
            <w:jc w:val="left"/>
            <w:rPr>
              <w:rFonts w:eastAsia="DengXian"/>
              <w:b/>
              <w:bCs/>
            </w:rPr>
          </w:pPr>
          <w:r w:rsidRPr="00EF08AF">
            <w:rPr>
              <w:rFonts w:eastAsia="DengXian"/>
              <w:b/>
              <w:bCs/>
              <w:noProof/>
            </w:rPr>
            <w:drawing>
              <wp:inline distT="0" distB="0" distL="0" distR="0" wp14:anchorId="67A8C734" wp14:editId="50EF035C">
                <wp:extent cx="1482725" cy="429260"/>
                <wp:effectExtent l="0" t="0" r="0" b="0"/>
                <wp:docPr id="1" name="Picture 3" descr="C:\Users\home\Desktop\logos\png\senso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png\sensor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25" cy="429260"/>
                        </a:xfrm>
                        <a:prstGeom prst="rect">
                          <a:avLst/>
                        </a:prstGeom>
                        <a:noFill/>
                        <a:ln>
                          <a:noFill/>
                        </a:ln>
                      </pic:spPr>
                    </pic:pic>
                  </a:graphicData>
                </a:graphic>
              </wp:inline>
            </w:drawing>
          </w:r>
        </w:p>
      </w:tc>
      <w:tc>
        <w:tcPr>
          <w:tcW w:w="4535" w:type="dxa"/>
          <w:shd w:val="clear" w:color="auto" w:fill="auto"/>
          <w:vAlign w:val="center"/>
        </w:tcPr>
        <w:p w14:paraId="506A73FF" w14:textId="77777777" w:rsidR="003D660D" w:rsidRPr="00EF08AF" w:rsidRDefault="003D660D" w:rsidP="00691AA3">
          <w:pPr>
            <w:pStyle w:val="Header"/>
            <w:pBdr>
              <w:bottom w:val="none" w:sz="0" w:space="0" w:color="auto"/>
            </w:pBdr>
            <w:rPr>
              <w:rFonts w:eastAsia="DengXian"/>
              <w:b/>
              <w:bCs/>
            </w:rPr>
          </w:pPr>
        </w:p>
      </w:tc>
      <w:tc>
        <w:tcPr>
          <w:tcW w:w="2273" w:type="dxa"/>
          <w:shd w:val="clear" w:color="auto" w:fill="auto"/>
          <w:vAlign w:val="center"/>
        </w:tcPr>
        <w:p w14:paraId="1EF0D59B" w14:textId="77777777" w:rsidR="003D660D" w:rsidRPr="00EF08AF" w:rsidRDefault="00E02AA2" w:rsidP="00E02AA2">
          <w:pPr>
            <w:pStyle w:val="Header"/>
            <w:pBdr>
              <w:bottom w:val="none" w:sz="0" w:space="0" w:color="auto"/>
            </w:pBdr>
            <w:jc w:val="right"/>
            <w:rPr>
              <w:rFonts w:eastAsia="DengXian"/>
              <w:b/>
              <w:bCs/>
            </w:rPr>
          </w:pPr>
          <w:r>
            <w:rPr>
              <w:rFonts w:eastAsia="DengXian"/>
              <w:b/>
              <w:bCs/>
              <w:noProof/>
            </w:rPr>
            <w:drawing>
              <wp:inline distT="0" distB="0" distL="0" distR="0" wp14:anchorId="7C60C8B8" wp14:editId="2801350E">
                <wp:extent cx="540000" cy="360000"/>
                <wp:effectExtent l="0" t="0" r="0" b="2540"/>
                <wp:docPr id="2081103766" name="Picture 1"/>
                <wp:cNvGraphicFramePr/>
                <a:graphic xmlns:a="http://schemas.openxmlformats.org/drawingml/2006/main">
                  <a:graphicData uri="http://schemas.openxmlformats.org/drawingml/2006/picture">
                    <pic:pic xmlns:pic="http://schemas.openxmlformats.org/drawingml/2006/picture">
                      <pic:nvPicPr>
                        <pic:cNvPr id="2081103766" name=""/>
                        <pic:cNvPicPr/>
                      </pic:nvPicPr>
                      <pic:blipFill>
                        <a:blip r:embed="rId2"/>
                        <a:stretch>
                          <a:fillRect/>
                        </a:stretch>
                      </pic:blipFill>
                      <pic:spPr>
                        <a:xfrm>
                          <a:off x="0" y="0"/>
                          <a:ext cx="540000" cy="360000"/>
                        </a:xfrm>
                        <a:prstGeom prst="rect">
                          <a:avLst/>
                        </a:prstGeom>
                      </pic:spPr>
                    </pic:pic>
                  </a:graphicData>
                </a:graphic>
              </wp:inline>
            </w:drawing>
          </w:r>
        </w:p>
      </w:tc>
    </w:tr>
  </w:tbl>
  <w:p w14:paraId="51287665" w14:textId="77777777" w:rsidR="00494C08" w:rsidRPr="003D660D" w:rsidRDefault="00494C08" w:rsidP="0086413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3097"/>
    <w:multiLevelType w:val="hybridMultilevel"/>
    <w:tmpl w:val="AB14AD16"/>
    <w:lvl w:ilvl="0" w:tplc="583C805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658299A2"/>
    <w:lvl w:ilvl="0" w:tplc="CE24E69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2173DC"/>
    <w:multiLevelType w:val="hybridMultilevel"/>
    <w:tmpl w:val="184EDD5C"/>
    <w:lvl w:ilvl="0" w:tplc="6C4ADA6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896598">
    <w:abstractNumId w:val="4"/>
  </w:num>
  <w:num w:numId="2" w16cid:durableId="2082214220">
    <w:abstractNumId w:val="6"/>
  </w:num>
  <w:num w:numId="3" w16cid:durableId="36320722">
    <w:abstractNumId w:val="3"/>
  </w:num>
  <w:num w:numId="4" w16cid:durableId="1384989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7201333">
    <w:abstractNumId w:val="5"/>
  </w:num>
  <w:num w:numId="6" w16cid:durableId="185486536">
    <w:abstractNumId w:val="9"/>
  </w:num>
  <w:num w:numId="7" w16cid:durableId="506138153">
    <w:abstractNumId w:val="2"/>
  </w:num>
  <w:num w:numId="8" w16cid:durableId="435441756">
    <w:abstractNumId w:val="9"/>
  </w:num>
  <w:num w:numId="9" w16cid:durableId="2099599000">
    <w:abstractNumId w:val="2"/>
  </w:num>
  <w:num w:numId="10" w16cid:durableId="2097052928">
    <w:abstractNumId w:val="9"/>
  </w:num>
  <w:num w:numId="11" w16cid:durableId="561722406">
    <w:abstractNumId w:val="2"/>
  </w:num>
  <w:num w:numId="12" w16cid:durableId="389156302">
    <w:abstractNumId w:val="10"/>
  </w:num>
  <w:num w:numId="13" w16cid:durableId="1071126010">
    <w:abstractNumId w:val="9"/>
  </w:num>
  <w:num w:numId="14" w16cid:durableId="421951362">
    <w:abstractNumId w:val="2"/>
  </w:num>
  <w:num w:numId="15" w16cid:durableId="1415662396">
    <w:abstractNumId w:val="1"/>
  </w:num>
  <w:num w:numId="16" w16cid:durableId="1437555045">
    <w:abstractNumId w:val="8"/>
  </w:num>
  <w:num w:numId="17" w16cid:durableId="1787506705">
    <w:abstractNumId w:val="0"/>
  </w:num>
  <w:num w:numId="18" w16cid:durableId="1257591184">
    <w:abstractNumId w:val="9"/>
  </w:num>
  <w:num w:numId="19" w16cid:durableId="816339839">
    <w:abstractNumId w:val="2"/>
  </w:num>
  <w:num w:numId="20" w16cid:durableId="82184573">
    <w:abstractNumId w:val="1"/>
  </w:num>
  <w:num w:numId="21" w16cid:durableId="2131849546">
    <w:abstractNumId w:val="0"/>
  </w:num>
  <w:num w:numId="22" w16cid:durableId="412893780">
    <w:abstractNumId w:val="7"/>
  </w:num>
  <w:num w:numId="23" w16cid:durableId="14631569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E4368"/>
    <w:rsid w:val="000122AB"/>
    <w:rsid w:val="00012F4D"/>
    <w:rsid w:val="00035DBF"/>
    <w:rsid w:val="000426F6"/>
    <w:rsid w:val="00054346"/>
    <w:rsid w:val="000561FF"/>
    <w:rsid w:val="00056FD5"/>
    <w:rsid w:val="00057ED3"/>
    <w:rsid w:val="00060983"/>
    <w:rsid w:val="00064A99"/>
    <w:rsid w:val="00070792"/>
    <w:rsid w:val="00072F75"/>
    <w:rsid w:val="00080004"/>
    <w:rsid w:val="000920EF"/>
    <w:rsid w:val="000921C6"/>
    <w:rsid w:val="00096C5B"/>
    <w:rsid w:val="000A22EF"/>
    <w:rsid w:val="000B0C7D"/>
    <w:rsid w:val="000B569B"/>
    <w:rsid w:val="000B5EC8"/>
    <w:rsid w:val="000D093B"/>
    <w:rsid w:val="000D386D"/>
    <w:rsid w:val="00104A38"/>
    <w:rsid w:val="00135066"/>
    <w:rsid w:val="001445B9"/>
    <w:rsid w:val="00146F28"/>
    <w:rsid w:val="00153545"/>
    <w:rsid w:val="00155325"/>
    <w:rsid w:val="00163483"/>
    <w:rsid w:val="00164AE5"/>
    <w:rsid w:val="001718DC"/>
    <w:rsid w:val="00176972"/>
    <w:rsid w:val="001B2108"/>
    <w:rsid w:val="001B65E3"/>
    <w:rsid w:val="001C4008"/>
    <w:rsid w:val="001D2764"/>
    <w:rsid w:val="001E2AEB"/>
    <w:rsid w:val="001F5853"/>
    <w:rsid w:val="00214271"/>
    <w:rsid w:val="00217BC0"/>
    <w:rsid w:val="00222CA6"/>
    <w:rsid w:val="00230F90"/>
    <w:rsid w:val="0023111C"/>
    <w:rsid w:val="0025212C"/>
    <w:rsid w:val="002532CA"/>
    <w:rsid w:val="00255A6D"/>
    <w:rsid w:val="00265AC0"/>
    <w:rsid w:val="0028224B"/>
    <w:rsid w:val="002A1F1B"/>
    <w:rsid w:val="002A77E9"/>
    <w:rsid w:val="002B4990"/>
    <w:rsid w:val="002B786A"/>
    <w:rsid w:val="002C0F71"/>
    <w:rsid w:val="002C622D"/>
    <w:rsid w:val="002D7D5E"/>
    <w:rsid w:val="002F26EF"/>
    <w:rsid w:val="0030687D"/>
    <w:rsid w:val="00320D3C"/>
    <w:rsid w:val="00326141"/>
    <w:rsid w:val="00354C2D"/>
    <w:rsid w:val="00357223"/>
    <w:rsid w:val="00357F7A"/>
    <w:rsid w:val="0036011B"/>
    <w:rsid w:val="003609A1"/>
    <w:rsid w:val="003652CD"/>
    <w:rsid w:val="00375A07"/>
    <w:rsid w:val="003A1A3F"/>
    <w:rsid w:val="003A2904"/>
    <w:rsid w:val="003A446E"/>
    <w:rsid w:val="003A79BE"/>
    <w:rsid w:val="003B3247"/>
    <w:rsid w:val="003B4977"/>
    <w:rsid w:val="003C0EEF"/>
    <w:rsid w:val="003C7292"/>
    <w:rsid w:val="003D428C"/>
    <w:rsid w:val="003D660D"/>
    <w:rsid w:val="003D76A7"/>
    <w:rsid w:val="003E1F3A"/>
    <w:rsid w:val="003E2099"/>
    <w:rsid w:val="003E48BB"/>
    <w:rsid w:val="003E5CDA"/>
    <w:rsid w:val="003E7FFA"/>
    <w:rsid w:val="003F1D3D"/>
    <w:rsid w:val="003F3E95"/>
    <w:rsid w:val="003F5356"/>
    <w:rsid w:val="003F7CB2"/>
    <w:rsid w:val="00401D30"/>
    <w:rsid w:val="004144C5"/>
    <w:rsid w:val="00416C94"/>
    <w:rsid w:val="00430029"/>
    <w:rsid w:val="004332C2"/>
    <w:rsid w:val="0045658A"/>
    <w:rsid w:val="004567F8"/>
    <w:rsid w:val="00466881"/>
    <w:rsid w:val="0047217C"/>
    <w:rsid w:val="00473E89"/>
    <w:rsid w:val="00474ED6"/>
    <w:rsid w:val="004846E4"/>
    <w:rsid w:val="004853C6"/>
    <w:rsid w:val="004860FC"/>
    <w:rsid w:val="00494C08"/>
    <w:rsid w:val="004955E5"/>
    <w:rsid w:val="00497112"/>
    <w:rsid w:val="004A49D9"/>
    <w:rsid w:val="004A515F"/>
    <w:rsid w:val="004A59FE"/>
    <w:rsid w:val="004A7176"/>
    <w:rsid w:val="004A7B5B"/>
    <w:rsid w:val="004B2B0E"/>
    <w:rsid w:val="004C0E93"/>
    <w:rsid w:val="004C3326"/>
    <w:rsid w:val="004D7BC9"/>
    <w:rsid w:val="004F5EEF"/>
    <w:rsid w:val="00535E6D"/>
    <w:rsid w:val="00546FFF"/>
    <w:rsid w:val="00554016"/>
    <w:rsid w:val="0055789E"/>
    <w:rsid w:val="005608DF"/>
    <w:rsid w:val="00562FC7"/>
    <w:rsid w:val="005643C5"/>
    <w:rsid w:val="00582397"/>
    <w:rsid w:val="005851B2"/>
    <w:rsid w:val="0058611F"/>
    <w:rsid w:val="00591202"/>
    <w:rsid w:val="005939A2"/>
    <w:rsid w:val="005942A1"/>
    <w:rsid w:val="005B483A"/>
    <w:rsid w:val="005C56E0"/>
    <w:rsid w:val="005C64F1"/>
    <w:rsid w:val="005D0CFE"/>
    <w:rsid w:val="005D7B57"/>
    <w:rsid w:val="005E2BCD"/>
    <w:rsid w:val="005F159A"/>
    <w:rsid w:val="0061122C"/>
    <w:rsid w:val="00615581"/>
    <w:rsid w:val="00617F9E"/>
    <w:rsid w:val="00621FA4"/>
    <w:rsid w:val="00625FF5"/>
    <w:rsid w:val="00645882"/>
    <w:rsid w:val="0064678E"/>
    <w:rsid w:val="00647ACF"/>
    <w:rsid w:val="00661460"/>
    <w:rsid w:val="006706ED"/>
    <w:rsid w:val="00683603"/>
    <w:rsid w:val="006843E2"/>
    <w:rsid w:val="00684B0D"/>
    <w:rsid w:val="00691AA3"/>
    <w:rsid w:val="00692393"/>
    <w:rsid w:val="006A0F39"/>
    <w:rsid w:val="006A64EF"/>
    <w:rsid w:val="006B20D5"/>
    <w:rsid w:val="006C6ED9"/>
    <w:rsid w:val="006E07F2"/>
    <w:rsid w:val="006E1AAC"/>
    <w:rsid w:val="006F2E13"/>
    <w:rsid w:val="006F3B47"/>
    <w:rsid w:val="006F53F4"/>
    <w:rsid w:val="00704B35"/>
    <w:rsid w:val="0070534D"/>
    <w:rsid w:val="007262F6"/>
    <w:rsid w:val="007273C6"/>
    <w:rsid w:val="00730AE0"/>
    <w:rsid w:val="00732927"/>
    <w:rsid w:val="00735236"/>
    <w:rsid w:val="00735819"/>
    <w:rsid w:val="00741E43"/>
    <w:rsid w:val="00743DD4"/>
    <w:rsid w:val="00764085"/>
    <w:rsid w:val="00764D84"/>
    <w:rsid w:val="007712FB"/>
    <w:rsid w:val="00777CAB"/>
    <w:rsid w:val="007A08BB"/>
    <w:rsid w:val="007D65C8"/>
    <w:rsid w:val="008202F8"/>
    <w:rsid w:val="00824F40"/>
    <w:rsid w:val="00832955"/>
    <w:rsid w:val="0083346F"/>
    <w:rsid w:val="00864137"/>
    <w:rsid w:val="008810CD"/>
    <w:rsid w:val="0088200B"/>
    <w:rsid w:val="008837AF"/>
    <w:rsid w:val="0089129A"/>
    <w:rsid w:val="00897848"/>
    <w:rsid w:val="008C59BD"/>
    <w:rsid w:val="008D2D50"/>
    <w:rsid w:val="008E5863"/>
    <w:rsid w:val="008F070A"/>
    <w:rsid w:val="008F541B"/>
    <w:rsid w:val="008F6696"/>
    <w:rsid w:val="00901CAE"/>
    <w:rsid w:val="00907CF8"/>
    <w:rsid w:val="00911B1A"/>
    <w:rsid w:val="00913916"/>
    <w:rsid w:val="00913BBC"/>
    <w:rsid w:val="009169F1"/>
    <w:rsid w:val="00923CA2"/>
    <w:rsid w:val="00925AEC"/>
    <w:rsid w:val="009306EC"/>
    <w:rsid w:val="00941318"/>
    <w:rsid w:val="00945382"/>
    <w:rsid w:val="00947030"/>
    <w:rsid w:val="00952152"/>
    <w:rsid w:val="00966D59"/>
    <w:rsid w:val="00967F36"/>
    <w:rsid w:val="00974112"/>
    <w:rsid w:val="00974880"/>
    <w:rsid w:val="009762B9"/>
    <w:rsid w:val="0097642D"/>
    <w:rsid w:val="009B0D8E"/>
    <w:rsid w:val="009C1197"/>
    <w:rsid w:val="009C7E74"/>
    <w:rsid w:val="009D0D08"/>
    <w:rsid w:val="009D27C1"/>
    <w:rsid w:val="009F70E6"/>
    <w:rsid w:val="00A10201"/>
    <w:rsid w:val="00A17DA6"/>
    <w:rsid w:val="00A34842"/>
    <w:rsid w:val="00A41F22"/>
    <w:rsid w:val="00A46F1A"/>
    <w:rsid w:val="00A52879"/>
    <w:rsid w:val="00A763B6"/>
    <w:rsid w:val="00A77E62"/>
    <w:rsid w:val="00A848C9"/>
    <w:rsid w:val="00A8692B"/>
    <w:rsid w:val="00A944CF"/>
    <w:rsid w:val="00AA3144"/>
    <w:rsid w:val="00AA34D1"/>
    <w:rsid w:val="00AC1248"/>
    <w:rsid w:val="00AC478D"/>
    <w:rsid w:val="00AE2596"/>
    <w:rsid w:val="00AE4DC0"/>
    <w:rsid w:val="00AF504B"/>
    <w:rsid w:val="00AF52C8"/>
    <w:rsid w:val="00B12E4D"/>
    <w:rsid w:val="00B17B20"/>
    <w:rsid w:val="00B26BA1"/>
    <w:rsid w:val="00B53E13"/>
    <w:rsid w:val="00B62A6E"/>
    <w:rsid w:val="00B62C65"/>
    <w:rsid w:val="00B768DE"/>
    <w:rsid w:val="00B958EA"/>
    <w:rsid w:val="00BA0BAB"/>
    <w:rsid w:val="00BB0DF8"/>
    <w:rsid w:val="00BB6348"/>
    <w:rsid w:val="00BB7246"/>
    <w:rsid w:val="00BF3C8B"/>
    <w:rsid w:val="00BF6337"/>
    <w:rsid w:val="00BF76FB"/>
    <w:rsid w:val="00C1007D"/>
    <w:rsid w:val="00C15FFC"/>
    <w:rsid w:val="00C31700"/>
    <w:rsid w:val="00C3191B"/>
    <w:rsid w:val="00C63CFB"/>
    <w:rsid w:val="00C76330"/>
    <w:rsid w:val="00C97B26"/>
    <w:rsid w:val="00CA1D7B"/>
    <w:rsid w:val="00CA3C9E"/>
    <w:rsid w:val="00CA4948"/>
    <w:rsid w:val="00CA58DF"/>
    <w:rsid w:val="00CB101D"/>
    <w:rsid w:val="00CB219E"/>
    <w:rsid w:val="00CB7FEB"/>
    <w:rsid w:val="00CD4B8A"/>
    <w:rsid w:val="00CD6C60"/>
    <w:rsid w:val="00CE65FD"/>
    <w:rsid w:val="00D03CBA"/>
    <w:rsid w:val="00D15522"/>
    <w:rsid w:val="00D157BF"/>
    <w:rsid w:val="00D162E9"/>
    <w:rsid w:val="00D42D71"/>
    <w:rsid w:val="00D45615"/>
    <w:rsid w:val="00D46295"/>
    <w:rsid w:val="00D70AE4"/>
    <w:rsid w:val="00D81A03"/>
    <w:rsid w:val="00D836BD"/>
    <w:rsid w:val="00D84C3B"/>
    <w:rsid w:val="00D94F65"/>
    <w:rsid w:val="00DA1FD6"/>
    <w:rsid w:val="00DA3662"/>
    <w:rsid w:val="00DC04F0"/>
    <w:rsid w:val="00DD2C50"/>
    <w:rsid w:val="00DD34F9"/>
    <w:rsid w:val="00DF25C3"/>
    <w:rsid w:val="00DF2A6B"/>
    <w:rsid w:val="00DF3ACF"/>
    <w:rsid w:val="00E02AA2"/>
    <w:rsid w:val="00E03954"/>
    <w:rsid w:val="00E11121"/>
    <w:rsid w:val="00E116C4"/>
    <w:rsid w:val="00E2476B"/>
    <w:rsid w:val="00E25B0B"/>
    <w:rsid w:val="00E35AB9"/>
    <w:rsid w:val="00E40704"/>
    <w:rsid w:val="00E443CF"/>
    <w:rsid w:val="00E460EA"/>
    <w:rsid w:val="00E467C7"/>
    <w:rsid w:val="00E542EA"/>
    <w:rsid w:val="00E55A61"/>
    <w:rsid w:val="00E74609"/>
    <w:rsid w:val="00E84B46"/>
    <w:rsid w:val="00E87D46"/>
    <w:rsid w:val="00E93210"/>
    <w:rsid w:val="00EA1D64"/>
    <w:rsid w:val="00EA510A"/>
    <w:rsid w:val="00EE0746"/>
    <w:rsid w:val="00EF08AF"/>
    <w:rsid w:val="00EF6C57"/>
    <w:rsid w:val="00F0207C"/>
    <w:rsid w:val="00F077E1"/>
    <w:rsid w:val="00F210BA"/>
    <w:rsid w:val="00F2604E"/>
    <w:rsid w:val="00F27AC6"/>
    <w:rsid w:val="00F30EE5"/>
    <w:rsid w:val="00F4404D"/>
    <w:rsid w:val="00F47055"/>
    <w:rsid w:val="00F8699A"/>
    <w:rsid w:val="00FA7232"/>
    <w:rsid w:val="00FB1119"/>
    <w:rsid w:val="00FB1248"/>
    <w:rsid w:val="00FB2688"/>
    <w:rsid w:val="00FB2E6B"/>
    <w:rsid w:val="00FE2A09"/>
    <w:rsid w:val="00FE4368"/>
    <w:rsid w:val="00FF18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598DE9"/>
  <w15:docId w15:val="{AEF7ED51-11DE-48E8-8BA8-2067A741F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6F6"/>
    <w:pPr>
      <w:spacing w:line="260" w:lineRule="atLeast"/>
      <w:jc w:val="both"/>
    </w:pPr>
    <w:rPr>
      <w:rFonts w:ascii="Palatino Linotype" w:hAnsi="Palatino Linotype"/>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E9321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E9321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E9321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E93210"/>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E9321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E9321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E9321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9321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8224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E9321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9321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E93210"/>
    <w:rPr>
      <w:rFonts w:ascii="Palatino Linotype" w:hAnsi="Palatino Linotype"/>
      <w:noProof/>
      <w:color w:val="000000"/>
      <w:szCs w:val="18"/>
    </w:rPr>
  </w:style>
  <w:style w:type="paragraph" w:styleId="Header">
    <w:name w:val="header"/>
    <w:basedOn w:val="Normal"/>
    <w:link w:val="HeaderChar"/>
    <w:uiPriority w:val="99"/>
    <w:rsid w:val="00E9321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E93210"/>
    <w:rPr>
      <w:rFonts w:ascii="Palatino Linotype" w:hAnsi="Palatino Linotype"/>
      <w:noProof/>
      <w:color w:val="000000"/>
      <w:szCs w:val="18"/>
    </w:rPr>
  </w:style>
  <w:style w:type="paragraph" w:customStyle="1" w:styleId="MDPIheaderjournallogo">
    <w:name w:val="MDPI_header_journal_logo"/>
    <w:qFormat/>
    <w:rsid w:val="00E9321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93210"/>
    <w:pPr>
      <w:ind w:firstLine="0"/>
    </w:pPr>
  </w:style>
  <w:style w:type="paragraph" w:customStyle="1" w:styleId="MDPI31text">
    <w:name w:val="MDPI_3.1_text"/>
    <w:qFormat/>
    <w:rsid w:val="003F535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9321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9321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9321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DC04F0"/>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DC04F0"/>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9321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9321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9321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9169F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9321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E9321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E9321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E9321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9321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9321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E9321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2532CA"/>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E93210"/>
    <w:rPr>
      <w:rFonts w:cs="Tahoma"/>
      <w:szCs w:val="18"/>
    </w:rPr>
  </w:style>
  <w:style w:type="character" w:customStyle="1" w:styleId="BalloonTextChar">
    <w:name w:val="Balloon Text Char"/>
    <w:link w:val="BalloonText"/>
    <w:uiPriority w:val="99"/>
    <w:rsid w:val="00E93210"/>
    <w:rPr>
      <w:rFonts w:ascii="Palatino Linotype" w:hAnsi="Palatino Linotype" w:cs="Tahoma"/>
      <w:noProof/>
      <w:color w:val="000000"/>
      <w:szCs w:val="18"/>
    </w:rPr>
  </w:style>
  <w:style w:type="character" w:styleId="LineNumber">
    <w:name w:val="line number"/>
    <w:uiPriority w:val="99"/>
    <w:rsid w:val="00CA1D7B"/>
    <w:rPr>
      <w:rFonts w:ascii="Palatino Linotype" w:hAnsi="Palatino Linotype"/>
      <w:sz w:val="16"/>
    </w:rPr>
  </w:style>
  <w:style w:type="table" w:customStyle="1" w:styleId="MDPI41threelinetable">
    <w:name w:val="MDPI_4.1_three_line_table"/>
    <w:basedOn w:val="TableNormal"/>
    <w:uiPriority w:val="99"/>
    <w:rsid w:val="00E9321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E93210"/>
    <w:rPr>
      <w:color w:val="0000FF"/>
      <w:u w:val="single"/>
    </w:rPr>
  </w:style>
  <w:style w:type="character" w:styleId="UnresolvedMention">
    <w:name w:val="Unresolved Mention"/>
    <w:uiPriority w:val="99"/>
    <w:semiHidden/>
    <w:unhideWhenUsed/>
    <w:rsid w:val="00A8692B"/>
    <w:rPr>
      <w:color w:val="605E5C"/>
      <w:shd w:val="clear" w:color="auto" w:fill="E1DFDD"/>
    </w:rPr>
  </w:style>
  <w:style w:type="table" w:styleId="PlainTable4">
    <w:name w:val="Plain Table 4"/>
    <w:basedOn w:val="TableNormal"/>
    <w:uiPriority w:val="44"/>
    <w:rsid w:val="00375A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E9321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E9321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9321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E9321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E9321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E93210"/>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F8699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9321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9321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E9321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554016"/>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E9321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9321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9321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9321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9321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9321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9321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E9321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9321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93210"/>
  </w:style>
  <w:style w:type="paragraph" w:styleId="Bibliography">
    <w:name w:val="Bibliography"/>
    <w:basedOn w:val="Normal"/>
    <w:next w:val="Normal"/>
    <w:uiPriority w:val="37"/>
    <w:unhideWhenUsed/>
    <w:rsid w:val="00E93210"/>
    <w:pPr>
      <w:tabs>
        <w:tab w:val="left" w:pos="504"/>
      </w:tabs>
      <w:spacing w:line="240" w:lineRule="atLeast"/>
      <w:ind w:left="504" w:hanging="504"/>
    </w:pPr>
  </w:style>
  <w:style w:type="paragraph" w:styleId="BodyText">
    <w:name w:val="Body Text"/>
    <w:link w:val="BodyTextChar"/>
    <w:rsid w:val="00E9321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E93210"/>
    <w:rPr>
      <w:rFonts w:ascii="Palatino Linotype" w:hAnsi="Palatino Linotype"/>
      <w:color w:val="000000"/>
      <w:sz w:val="24"/>
      <w:lang w:eastAsia="de-DE"/>
    </w:rPr>
  </w:style>
  <w:style w:type="character" w:styleId="CommentReference">
    <w:name w:val="annotation reference"/>
    <w:rsid w:val="00E93210"/>
    <w:rPr>
      <w:sz w:val="21"/>
      <w:szCs w:val="21"/>
    </w:rPr>
  </w:style>
  <w:style w:type="paragraph" w:styleId="CommentText">
    <w:name w:val="annotation text"/>
    <w:basedOn w:val="Normal"/>
    <w:link w:val="CommentTextChar"/>
    <w:rsid w:val="00E93210"/>
  </w:style>
  <w:style w:type="character" w:customStyle="1" w:styleId="CommentTextChar">
    <w:name w:val="Comment Text Char"/>
    <w:link w:val="CommentText"/>
    <w:rsid w:val="00E93210"/>
    <w:rPr>
      <w:rFonts w:ascii="Palatino Linotype" w:hAnsi="Palatino Linotype"/>
      <w:noProof/>
      <w:color w:val="000000"/>
    </w:rPr>
  </w:style>
  <w:style w:type="paragraph" w:styleId="CommentSubject">
    <w:name w:val="annotation subject"/>
    <w:basedOn w:val="CommentText"/>
    <w:next w:val="CommentText"/>
    <w:link w:val="CommentSubjectChar"/>
    <w:rsid w:val="00E93210"/>
    <w:rPr>
      <w:b/>
      <w:bCs/>
    </w:rPr>
  </w:style>
  <w:style w:type="character" w:customStyle="1" w:styleId="CommentSubjectChar">
    <w:name w:val="Comment Subject Char"/>
    <w:link w:val="CommentSubject"/>
    <w:rsid w:val="00E93210"/>
    <w:rPr>
      <w:rFonts w:ascii="Palatino Linotype" w:hAnsi="Palatino Linotype"/>
      <w:b/>
      <w:bCs/>
      <w:noProof/>
      <w:color w:val="000000"/>
    </w:rPr>
  </w:style>
  <w:style w:type="character" w:styleId="EndnoteReference">
    <w:name w:val="endnote reference"/>
    <w:rsid w:val="00E93210"/>
    <w:rPr>
      <w:vertAlign w:val="superscript"/>
    </w:rPr>
  </w:style>
  <w:style w:type="paragraph" w:styleId="EndnoteText">
    <w:name w:val="endnote text"/>
    <w:basedOn w:val="Normal"/>
    <w:link w:val="EndnoteTextChar"/>
    <w:semiHidden/>
    <w:unhideWhenUsed/>
    <w:rsid w:val="00E93210"/>
    <w:pPr>
      <w:spacing w:line="240" w:lineRule="auto"/>
    </w:pPr>
  </w:style>
  <w:style w:type="character" w:customStyle="1" w:styleId="EndnoteTextChar">
    <w:name w:val="Endnote Text Char"/>
    <w:link w:val="EndnoteText"/>
    <w:semiHidden/>
    <w:rsid w:val="00E93210"/>
    <w:rPr>
      <w:rFonts w:ascii="Palatino Linotype" w:hAnsi="Palatino Linotype"/>
      <w:noProof/>
      <w:color w:val="000000"/>
    </w:rPr>
  </w:style>
  <w:style w:type="character" w:styleId="FollowedHyperlink">
    <w:name w:val="FollowedHyperlink"/>
    <w:rsid w:val="00E93210"/>
    <w:rPr>
      <w:color w:val="954F72"/>
      <w:u w:val="single"/>
    </w:rPr>
  </w:style>
  <w:style w:type="paragraph" w:styleId="FootnoteText">
    <w:name w:val="footnote text"/>
    <w:basedOn w:val="Normal"/>
    <w:link w:val="FootnoteTextChar"/>
    <w:semiHidden/>
    <w:unhideWhenUsed/>
    <w:rsid w:val="00E93210"/>
    <w:pPr>
      <w:spacing w:line="240" w:lineRule="auto"/>
    </w:pPr>
  </w:style>
  <w:style w:type="character" w:customStyle="1" w:styleId="FootnoteTextChar">
    <w:name w:val="Footnote Text Char"/>
    <w:link w:val="FootnoteText"/>
    <w:semiHidden/>
    <w:rsid w:val="00E93210"/>
    <w:rPr>
      <w:rFonts w:ascii="Palatino Linotype" w:hAnsi="Palatino Linotype"/>
      <w:noProof/>
      <w:color w:val="000000"/>
    </w:rPr>
  </w:style>
  <w:style w:type="paragraph" w:styleId="NormalWeb">
    <w:name w:val="Normal (Web)"/>
    <w:basedOn w:val="Normal"/>
    <w:uiPriority w:val="99"/>
    <w:rsid w:val="00E93210"/>
    <w:rPr>
      <w:szCs w:val="24"/>
    </w:rPr>
  </w:style>
  <w:style w:type="paragraph" w:customStyle="1" w:styleId="MsoFootnoteText0">
    <w:name w:val="MsoFootnoteText"/>
    <w:basedOn w:val="NormalWeb"/>
    <w:qFormat/>
    <w:rsid w:val="00E93210"/>
    <w:rPr>
      <w:rFonts w:ascii="Times New Roman" w:hAnsi="Times New Roman"/>
    </w:rPr>
  </w:style>
  <w:style w:type="character" w:styleId="PageNumber">
    <w:name w:val="page number"/>
    <w:rsid w:val="00E93210"/>
  </w:style>
  <w:style w:type="character" w:styleId="PlaceholderText">
    <w:name w:val="Placeholder Text"/>
    <w:uiPriority w:val="99"/>
    <w:semiHidden/>
    <w:rsid w:val="00E93210"/>
    <w:rPr>
      <w:color w:val="808080"/>
    </w:rPr>
  </w:style>
  <w:style w:type="paragraph" w:customStyle="1" w:styleId="MDPI71FootNotes">
    <w:name w:val="MDPI_7.1_FootNotes"/>
    <w:qFormat/>
    <w:rsid w:val="00AE2596"/>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Caption">
    <w:name w:val="caption"/>
    <w:basedOn w:val="Normal"/>
    <w:next w:val="Normal"/>
    <w:uiPriority w:val="35"/>
    <w:semiHidden/>
    <w:unhideWhenUsed/>
    <w:qFormat/>
    <w:rsid w:val="00EE07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190648">
      <w:bodyDiv w:val="1"/>
      <w:marLeft w:val="0"/>
      <w:marRight w:val="0"/>
      <w:marTop w:val="0"/>
      <w:marBottom w:val="0"/>
      <w:divBdr>
        <w:top w:val="none" w:sz="0" w:space="0" w:color="auto"/>
        <w:left w:val="none" w:sz="0" w:space="0" w:color="auto"/>
        <w:bottom w:val="none" w:sz="0" w:space="0" w:color="auto"/>
        <w:right w:val="none" w:sz="0" w:space="0" w:color="auto"/>
      </w:divBdr>
    </w:div>
    <w:div w:id="1993175939">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ith\Documents\PhD%20stuff\Literature%20Review\sensor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87F9D-2725-4ACD-BE0C-19868C8D1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sensors-template.dot</Template>
  <TotalTime>1136</TotalTime>
  <Pages>15</Pages>
  <Words>10533</Words>
  <Characters>60041</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70434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David Odesola</dc:creator>
  <cp:keywords/>
  <dc:description/>
  <cp:lastModifiedBy>Odesola D F (FCES)</cp:lastModifiedBy>
  <cp:revision>10</cp:revision>
  <dcterms:created xsi:type="dcterms:W3CDTF">2024-01-05T17:22:00Z</dcterms:created>
  <dcterms:modified xsi:type="dcterms:W3CDTF">2024-01-08T03:02:00Z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id="SQc4Tk2L"/&gt;&lt;style id="http://www.zotero.org/styles/multidisciplinary-digital-publishing-institute" hasBibliography="1" bibliographyStyleHasBeenSet="1"/&gt;&lt;prefs&gt;&lt;pref name="fieldType" value="Field"</vt:lpwstr>
  </property>
  <property fmtid="{D5CDD505-2E9C-101B-9397-08002B2CF9AE}" pid="3" name="ZOTERO_PREF_2">
    <vt:lpwstr>/&gt;&lt;/prefs&gt;&lt;/data&gt;</vt:lpwstr>
  </property>
</Properties>
</file>